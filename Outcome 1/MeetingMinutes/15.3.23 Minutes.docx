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14:paraId="44FC7429" w14:textId="474B319E" w:rsidR="00EF36A5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Date</w:t>
      </w:r>
      <w:r w:rsidRPr="02D49E4C">
        <w:rPr>
          <w:lang w:bidi="en-GB"/>
        </w:rPr>
        <w:t xml:space="preserve">: </w:t>
      </w:r>
      <w:r w:rsidR="006E66CD">
        <w:rPr>
          <w:rFonts w:ascii="Arial" w:eastAsia="Arial" w:hAnsi="Arial" w:cs="Arial"/>
          <w:sz w:val="24"/>
          <w:szCs w:val="24"/>
          <w:lang w:bidi="en-GB"/>
        </w:rPr>
        <w:t>15</w:t>
      </w:r>
      <w:r w:rsidR="00806059" w:rsidRPr="02D49E4C">
        <w:rPr>
          <w:rFonts w:ascii="Arial" w:hAnsi="Arial" w:cs="Arial"/>
          <w:sz w:val="24"/>
          <w:szCs w:val="24"/>
        </w:rPr>
        <w:t>/0</w:t>
      </w:r>
      <w:r w:rsidR="00122693">
        <w:rPr>
          <w:rFonts w:ascii="Arial" w:hAnsi="Arial" w:cs="Arial"/>
          <w:sz w:val="24"/>
          <w:szCs w:val="24"/>
        </w:rPr>
        <w:t>3</w:t>
      </w:r>
      <w:r w:rsidR="00806059" w:rsidRPr="02D49E4C">
        <w:rPr>
          <w:rFonts w:ascii="Arial" w:hAnsi="Arial" w:cs="Arial"/>
          <w:sz w:val="24"/>
          <w:szCs w:val="24"/>
        </w:rPr>
        <w:t>/23</w:t>
      </w:r>
    </w:p>
    <w:p w14:paraId="24012223" w14:textId="22C3E2B8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</w:p>
    <w:p w14:paraId="004CB8EA" w14:textId="431606D7" w:rsidR="004849BE" w:rsidRPr="00AB4981" w:rsidRDefault="00EF36A5" w:rsidP="00AB4981">
      <w:pPr>
        <w:pStyle w:val="Details"/>
      </w:pPr>
      <w:r w:rsidRPr="02D49E4C">
        <w:rPr>
          <w:b/>
          <w:bCs/>
          <w:lang w:bidi="en-GB"/>
        </w:rPr>
        <w:t>Facilitator</w:t>
      </w:r>
      <w:r w:rsidRPr="02D49E4C">
        <w:rPr>
          <w:lang w:bidi="en-GB"/>
        </w:rPr>
        <w:t xml:space="preserve">: </w:t>
      </w:r>
      <w:r w:rsidR="006E66CD">
        <w:t xml:space="preserve">Ruben Avis </w:t>
      </w:r>
    </w:p>
    <w:p w14:paraId="156E4F5C" w14:textId="77777777" w:rsidR="00CA6B4F" w:rsidRPr="00CA6B4F" w:rsidRDefault="00122693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2C8A8FB8" w14:textId="41490338" w:rsidR="00806059" w:rsidRDefault="00806059" w:rsidP="0080605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Sandra Miller, Ruben Avis</w:t>
      </w:r>
      <w:r w:rsidR="00A31B33">
        <w:rPr>
          <w:rFonts w:ascii="Arial" w:hAnsi="Arial" w:cs="Arial"/>
          <w:szCs w:val="24"/>
        </w:rPr>
        <w:t>, Ivan Kvas</w:t>
      </w:r>
    </w:p>
    <w:p w14:paraId="43E747A6" w14:textId="7D4D0D2E" w:rsidR="00CA6B4F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79C08067" w14:textId="3F18D389" w:rsidR="00693A67" w:rsidRPr="00693A67" w:rsidRDefault="00080BBB" w:rsidP="00CA6B4F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Referdinand Jr Balanquit not in attendance. </w:t>
      </w:r>
    </w:p>
    <w:p w14:paraId="1AB4933C" w14:textId="0F116828" w:rsidR="00CA6B4F" w:rsidRPr="00CA6B4F" w:rsidRDefault="00122693" w:rsidP="00AB4981">
      <w:pPr>
        <w:pStyle w:val="Heading1"/>
      </w:pPr>
      <w:sdt>
        <w:sdtPr>
          <w:alias w:val="Approval of minutes:"/>
          <w:tag w:val="Approval of minutes:"/>
          <w:id w:val="96078072"/>
          <w:placeholder>
            <w:docPart w:val="EAE4ECD4C60142ECB6DA30FE57F0DD4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lang w:bidi="en-GB"/>
            </w:rPr>
            <w:t>Approval of Minutes</w:t>
          </w:r>
        </w:sdtContent>
      </w:sdt>
    </w:p>
    <w:p w14:paraId="418CF158" w14:textId="066FF14B" w:rsidR="00806059" w:rsidRPr="000B5404" w:rsidRDefault="004849BE" w:rsidP="000B5404">
      <w:pPr>
        <w:rPr>
          <w:rFonts w:ascii="Arial" w:hAnsi="Arial" w:cs="Arial"/>
          <w:color w:val="000000" w:themeColor="text1"/>
        </w:rPr>
      </w:pPr>
      <w:r w:rsidRPr="001C5E0E">
        <w:rPr>
          <w:rFonts w:ascii="Arial" w:hAnsi="Arial" w:cs="Arial"/>
          <w:color w:val="000000" w:themeColor="text1"/>
        </w:rPr>
        <w:t>Minutes from last m</w:t>
      </w:r>
      <w:r w:rsidR="00B81DE0" w:rsidRPr="001C5E0E">
        <w:rPr>
          <w:rFonts w:ascii="Arial" w:hAnsi="Arial" w:cs="Arial"/>
          <w:color w:val="000000" w:themeColor="text1"/>
        </w:rPr>
        <w:t>eeting approved across the board.</w:t>
      </w:r>
    </w:p>
    <w:p w14:paraId="5FA1F2AA" w14:textId="36781366" w:rsidR="001C5E0E" w:rsidRPr="00A00783" w:rsidRDefault="001C5E0E" w:rsidP="000B5404">
      <w:pPr>
        <w:pStyle w:val="ListNumber"/>
        <w:numPr>
          <w:ilvl w:val="0"/>
          <w:numId w:val="0"/>
        </w:numPr>
        <w:ind w:left="720"/>
        <w:rPr>
          <w:noProof/>
        </w:rPr>
      </w:pPr>
    </w:p>
    <w:tbl>
      <w:tblPr>
        <w:tblpPr w:leftFromText="180" w:rightFromText="180" w:vertAnchor="text" w:tblpY="1"/>
        <w:tblOverlap w:val="never"/>
        <w:tblW w:w="508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6"/>
        <w:gridCol w:w="2298"/>
        <w:gridCol w:w="2298"/>
        <w:gridCol w:w="1578"/>
      </w:tblGrid>
      <w:tr w:rsidR="00806059" w14:paraId="5619F271" w14:textId="77777777" w:rsidTr="02D49E4C">
        <w:trPr>
          <w:trHeight w:val="1036"/>
          <w:tblHeader/>
        </w:trPr>
        <w:tc>
          <w:tcPr>
            <w:tcW w:w="2996" w:type="dxa"/>
            <w:hideMark/>
          </w:tcPr>
          <w:p w14:paraId="50EBEB0C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298" w:type="dxa"/>
            <w:hideMark/>
          </w:tcPr>
          <w:p w14:paraId="05A50115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298" w:type="dxa"/>
            <w:hideMark/>
          </w:tcPr>
          <w:p w14:paraId="26272E50" w14:textId="77777777" w:rsidR="00806059" w:rsidRDefault="00806059" w:rsidP="00B81DE0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1578" w:type="dxa"/>
            <w:hideMark/>
          </w:tcPr>
          <w:p w14:paraId="482888EE" w14:textId="2EC442F7" w:rsidR="00B81DE0" w:rsidRPr="00B81DE0" w:rsidRDefault="00806059" w:rsidP="00B81DE0">
            <w:pPr>
              <w:pStyle w:val="Heading1"/>
              <w:rPr>
                <w:noProof/>
                <w:lang w:bidi="en-GB"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  <w:tr w:rsidR="00806059" w14:paraId="330EDFDE" w14:textId="77777777" w:rsidTr="02D49E4C">
        <w:tc>
          <w:tcPr>
            <w:tcW w:w="2996" w:type="dxa"/>
            <w:hideMark/>
          </w:tcPr>
          <w:p w14:paraId="3100386F" w14:textId="0F9391F0" w:rsidR="00806059" w:rsidRPr="00B9504F" w:rsidRDefault="00806059" w:rsidP="00B81DE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Minutes for next meeting.</w:t>
            </w:r>
          </w:p>
        </w:tc>
        <w:tc>
          <w:tcPr>
            <w:tcW w:w="2298" w:type="dxa"/>
            <w:hideMark/>
          </w:tcPr>
          <w:p w14:paraId="7081B67D" w14:textId="02AB568E" w:rsidR="00806059" w:rsidRPr="00B9504F" w:rsidRDefault="7912EB66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Ivan</w:t>
            </w:r>
          </w:p>
        </w:tc>
        <w:tc>
          <w:tcPr>
            <w:tcW w:w="2298" w:type="dxa"/>
            <w:hideMark/>
          </w:tcPr>
          <w:p w14:paraId="3B42D425" w14:textId="261CA43B" w:rsidR="00806059" w:rsidRPr="00B9504F" w:rsidRDefault="7912EB66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26.02.23</w:t>
            </w:r>
            <w:r w:rsidR="00B81DE0" w:rsidRPr="02D49E4C">
              <w:rPr>
                <w:rFonts w:ascii="Arial" w:hAnsi="Arial" w:cs="Arial"/>
                <w:noProof/>
                <w:lang w:bidi="en-GB"/>
              </w:rPr>
              <w:t xml:space="preserve">             </w:t>
            </w:r>
          </w:p>
        </w:tc>
        <w:tc>
          <w:tcPr>
            <w:tcW w:w="1578" w:type="dxa"/>
            <w:hideMark/>
          </w:tcPr>
          <w:p w14:paraId="0DD1574D" w14:textId="45933B72" w:rsidR="00806059" w:rsidRPr="00DD39E2" w:rsidRDefault="004711DA" w:rsidP="00B81DE0">
            <w:pPr>
              <w:rPr>
                <w:rFonts w:ascii="Arial" w:hAnsi="Arial" w:cs="Arial"/>
                <w:noProof/>
              </w:rPr>
            </w:pPr>
            <w:r w:rsidRPr="00DD39E2">
              <w:rPr>
                <w:rFonts w:ascii="Arial" w:hAnsi="Arial" w:cs="Arial"/>
                <w:noProof/>
              </w:rPr>
              <w:t>Completed</w:t>
            </w:r>
          </w:p>
        </w:tc>
      </w:tr>
      <w:tr w:rsidR="00E046C1" w14:paraId="59C4AB5B" w14:textId="77777777" w:rsidTr="02D49E4C">
        <w:trPr>
          <w:gridAfter w:val="2"/>
          <w:wAfter w:w="3876" w:type="dxa"/>
        </w:trPr>
        <w:tc>
          <w:tcPr>
            <w:tcW w:w="2996" w:type="dxa"/>
            <w:hideMark/>
          </w:tcPr>
          <w:p w14:paraId="5CAF18A5" w14:textId="3D234D5A" w:rsidR="00E046C1" w:rsidRPr="00E046C1" w:rsidRDefault="00E046C1" w:rsidP="00E046C1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hideMark/>
          </w:tcPr>
          <w:p w14:paraId="689C931D" w14:textId="0F8D736B" w:rsidR="00E046C1" w:rsidRPr="00B9504F" w:rsidRDefault="00E046C1" w:rsidP="00E046C1">
            <w:pPr>
              <w:rPr>
                <w:rFonts w:ascii="Arial" w:hAnsi="Arial" w:cs="Arial"/>
                <w:noProof/>
              </w:rPr>
            </w:pPr>
          </w:p>
        </w:tc>
      </w:tr>
      <w:tr w:rsidR="00806059" w14:paraId="3CFFC4B0" w14:textId="77777777" w:rsidTr="02D49E4C">
        <w:tc>
          <w:tcPr>
            <w:tcW w:w="2996" w:type="dxa"/>
            <w:hideMark/>
          </w:tcPr>
          <w:p w14:paraId="25A4B2BE" w14:textId="50B55398" w:rsidR="00806059" w:rsidRPr="00B9504F" w:rsidRDefault="3E1E66FC" w:rsidP="02D49E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>
              <w:rPr>
                <w:rFonts w:ascii="Arial" w:hAnsi="Arial" w:cs="Arial"/>
                <w:sz w:val="24"/>
                <w:szCs w:val="24"/>
              </w:rPr>
              <w:t>Create</w:t>
            </w:r>
            <w:r w:rsidR="37B7D098" w:rsidRPr="02D49E4C">
              <w:rPr>
                <w:rFonts w:ascii="Arial" w:hAnsi="Arial" w:cs="Arial"/>
                <w:sz w:val="24"/>
                <w:szCs w:val="24"/>
              </w:rPr>
              <w:t xml:space="preserve"> document </w:t>
            </w:r>
            <w:r w:rsidR="61B27EFA" w:rsidRPr="02D49E4C">
              <w:rPr>
                <w:rFonts w:ascii="Arial" w:hAnsi="Arial" w:cs="Arial"/>
                <w:sz w:val="24"/>
                <w:szCs w:val="24"/>
              </w:rPr>
              <w:t>with the description of a chosen biscuit</w:t>
            </w:r>
            <w:r w:rsidR="00E41E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F827B1" w14:textId="14B63399" w:rsidR="00806059" w:rsidRPr="00B9504F" w:rsidRDefault="00806059" w:rsidP="02D49E4C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hideMark/>
          </w:tcPr>
          <w:p w14:paraId="51177FD3" w14:textId="05D9E11A" w:rsidR="00806059" w:rsidRPr="00B9504F" w:rsidRDefault="61B27EFA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All team members</w:t>
            </w:r>
            <w:r w:rsidR="04DE8E32" w:rsidRPr="02D49E4C">
              <w:rPr>
                <w:rFonts w:ascii="Arial" w:hAnsi="Arial" w:cs="Arial"/>
                <w:noProof/>
                <w:lang w:bidi="en-GB"/>
              </w:rPr>
              <w:t>.</w:t>
            </w:r>
          </w:p>
        </w:tc>
        <w:tc>
          <w:tcPr>
            <w:tcW w:w="2298" w:type="dxa"/>
            <w:hideMark/>
          </w:tcPr>
          <w:p w14:paraId="0D8FA948" w14:textId="154681DE" w:rsidR="00806059" w:rsidRPr="00B9504F" w:rsidRDefault="61B27EFA" w:rsidP="02D49E4C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25</w:t>
            </w:r>
            <w:r w:rsidR="37B7D098" w:rsidRPr="02D49E4C"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1578" w:type="dxa"/>
            <w:hideMark/>
          </w:tcPr>
          <w:p w14:paraId="7AAA7AEB" w14:textId="77777777" w:rsidR="00806059" w:rsidRDefault="00327A43" w:rsidP="00B81DE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B5DEAA6" w14:textId="44F44E68" w:rsidR="00327A43" w:rsidRPr="00B9504F" w:rsidRDefault="0EEEAB16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2</w:t>
            </w:r>
            <w:r w:rsidR="66E7935A" w:rsidRPr="02D49E4C">
              <w:rPr>
                <w:rFonts w:ascii="Arial" w:hAnsi="Arial" w:cs="Arial"/>
                <w:noProof/>
              </w:rPr>
              <w:t>5.02.23</w:t>
            </w:r>
          </w:p>
        </w:tc>
      </w:tr>
      <w:tr w:rsidR="00806059" w14:paraId="27F81A98" w14:textId="77777777" w:rsidTr="02D49E4C">
        <w:tc>
          <w:tcPr>
            <w:tcW w:w="2996" w:type="dxa"/>
            <w:hideMark/>
          </w:tcPr>
          <w:p w14:paraId="7F500381" w14:textId="645C3339" w:rsidR="04001513" w:rsidRDefault="04001513" w:rsidP="02D49E4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 w:rsidRPr="02D49E4C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Downlaoad a GitHub on your machine </w:t>
            </w:r>
            <w:r w:rsidR="79E790C1" w:rsidRPr="02D49E4C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 </w:t>
            </w:r>
          </w:p>
          <w:p w14:paraId="52906F2D" w14:textId="77777777" w:rsidR="00E046C1" w:rsidRDefault="00E046C1" w:rsidP="00E046C1">
            <w:pPr>
              <w:pStyle w:val="ListParagraph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99C3E95" w14:textId="5C65824E" w:rsidR="02D49E4C" w:rsidRDefault="02D49E4C" w:rsidP="02D49E4C">
            <w:pPr>
              <w:spacing w:after="0" w:line="259" w:lineRule="auto"/>
            </w:pPr>
          </w:p>
          <w:p w14:paraId="67C8B2F8" w14:textId="217C418A" w:rsidR="6F9B8251" w:rsidRDefault="6F9B8251" w:rsidP="02D49E4C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2D49E4C">
              <w:rPr>
                <w:rFonts w:ascii="Arial" w:hAnsi="Arial" w:cs="Arial"/>
                <w:noProof/>
                <w:sz w:val="24"/>
                <w:szCs w:val="24"/>
              </w:rPr>
              <w:t>Submit LO1</w:t>
            </w:r>
          </w:p>
          <w:p w14:paraId="1CD77DD5" w14:textId="27939A2C" w:rsidR="02D49E4C" w:rsidRDefault="02D49E4C" w:rsidP="02D49E4C">
            <w:pPr>
              <w:rPr>
                <w:rFonts w:ascii="Arial" w:hAnsi="Arial" w:cs="Arial"/>
                <w:noProof/>
                <w:szCs w:val="24"/>
              </w:rPr>
            </w:pPr>
          </w:p>
          <w:p w14:paraId="723E2675" w14:textId="7A8D9E91" w:rsidR="02D49E4C" w:rsidRDefault="02D49E4C" w:rsidP="02D49E4C">
            <w:pPr>
              <w:rPr>
                <w:rFonts w:ascii="Arial" w:hAnsi="Arial" w:cs="Arial"/>
                <w:noProof/>
                <w:szCs w:val="24"/>
              </w:rPr>
            </w:pPr>
          </w:p>
          <w:p w14:paraId="3B295A5F" w14:textId="477EC7CB" w:rsidR="009070D5" w:rsidRPr="00413ACD" w:rsidRDefault="667EB650" w:rsidP="00413AC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>
              <w:rPr>
                <w:rFonts w:ascii="Arial" w:hAnsi="Arial" w:cs="Arial"/>
                <w:noProof/>
                <w:sz w:val="24"/>
                <w:szCs w:val="24"/>
              </w:rPr>
              <w:t>Create folder for biscuit imag</w:t>
            </w:r>
            <w:r w:rsidR="2091B48D" w:rsidRPr="02D49E4C">
              <w:rPr>
                <w:rFonts w:ascii="Arial" w:hAnsi="Arial" w:cs="Arial"/>
                <w:noProof/>
                <w:sz w:val="24"/>
                <w:szCs w:val="24"/>
              </w:rPr>
              <w:t>es</w:t>
            </w:r>
          </w:p>
        </w:tc>
        <w:tc>
          <w:tcPr>
            <w:tcW w:w="2298" w:type="dxa"/>
            <w:hideMark/>
          </w:tcPr>
          <w:p w14:paraId="7428972C" w14:textId="7388CF80" w:rsidR="00771CF9" w:rsidRDefault="296994FD" w:rsidP="00B81DE0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All team members.</w:t>
            </w:r>
          </w:p>
          <w:p w14:paraId="0D5AF23D" w14:textId="23EFD500" w:rsidR="02D49E4C" w:rsidRDefault="02D49E4C" w:rsidP="02D49E4C">
            <w:pPr>
              <w:rPr>
                <w:rFonts w:ascii="Arial" w:hAnsi="Arial" w:cs="Arial"/>
                <w:noProof/>
              </w:rPr>
            </w:pPr>
          </w:p>
          <w:p w14:paraId="6E88D6B2" w14:textId="77777777" w:rsidR="00DB78AC" w:rsidRDefault="00DB78AC" w:rsidP="02D49E4C">
            <w:pPr>
              <w:rPr>
                <w:rFonts w:ascii="Arial" w:hAnsi="Arial" w:cs="Arial"/>
                <w:noProof/>
              </w:rPr>
            </w:pPr>
          </w:p>
          <w:p w14:paraId="11BCA6AC" w14:textId="73D5DCE9" w:rsidR="00507362" w:rsidRDefault="4EEDF4EA" w:rsidP="02D49E4C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Referdinan</w:t>
            </w:r>
            <w:r w:rsidR="00DB78AC">
              <w:rPr>
                <w:rFonts w:ascii="Arial" w:hAnsi="Arial" w:cs="Arial"/>
                <w:noProof/>
              </w:rPr>
              <w:t>d</w:t>
            </w:r>
          </w:p>
          <w:p w14:paraId="3E1E1F66" w14:textId="77777777" w:rsidR="00FC6187" w:rsidRDefault="00FC6187" w:rsidP="00FC6187">
            <w:pPr>
              <w:rPr>
                <w:rFonts w:ascii="Arial" w:hAnsi="Arial" w:cs="Arial"/>
                <w:noProof/>
              </w:rPr>
            </w:pPr>
          </w:p>
          <w:p w14:paraId="0EA50CB9" w14:textId="68BC967B" w:rsidR="02D49E4C" w:rsidRDefault="02D49E4C" w:rsidP="02D49E4C">
            <w:pPr>
              <w:rPr>
                <w:rFonts w:ascii="Arial" w:hAnsi="Arial" w:cs="Arial"/>
                <w:noProof/>
              </w:rPr>
            </w:pPr>
          </w:p>
          <w:p w14:paraId="442DDD2D" w14:textId="3AC75D9B" w:rsidR="00DB78AC" w:rsidRDefault="00FC6187" w:rsidP="00FC618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Sandra</w:t>
            </w:r>
          </w:p>
          <w:p w14:paraId="51BD3290" w14:textId="47636860" w:rsidR="00260468" w:rsidRDefault="00260468" w:rsidP="02D49E4C">
            <w:pPr>
              <w:rPr>
                <w:rFonts w:ascii="Arial" w:hAnsi="Arial" w:cs="Arial"/>
                <w:noProof/>
              </w:rPr>
            </w:pPr>
          </w:p>
          <w:p w14:paraId="3C7CBE76" w14:textId="24A76080" w:rsidR="00FC6187" w:rsidRPr="00FC6187" w:rsidRDefault="00FC6187" w:rsidP="00FC6187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  <w:hideMark/>
          </w:tcPr>
          <w:p w14:paraId="2B11AB44" w14:textId="5E81EEF7" w:rsidR="00806059" w:rsidRDefault="41820DAB" w:rsidP="00B81DE0">
            <w:pPr>
              <w:rPr>
                <w:rFonts w:ascii="Arial" w:hAnsi="Arial" w:cs="Arial"/>
                <w:noProof/>
                <w:lang w:bidi="en-GB"/>
              </w:rPr>
            </w:pPr>
            <w:r w:rsidRPr="02D49E4C">
              <w:rPr>
                <w:rFonts w:ascii="Arial" w:hAnsi="Arial" w:cs="Arial"/>
                <w:noProof/>
                <w:lang w:bidi="en-GB"/>
              </w:rPr>
              <w:t>Unspecified</w:t>
            </w:r>
          </w:p>
          <w:p w14:paraId="4B37F7EA" w14:textId="77777777" w:rsidR="00771CF9" w:rsidRDefault="00771CF9" w:rsidP="00B81DE0">
            <w:pPr>
              <w:rPr>
                <w:rFonts w:ascii="Arial" w:hAnsi="Arial" w:cs="Arial"/>
                <w:noProof/>
                <w:lang w:bidi="en-GB"/>
              </w:rPr>
            </w:pPr>
          </w:p>
          <w:p w14:paraId="42833D28" w14:textId="77777777" w:rsidR="00771CF9" w:rsidRDefault="00771CF9" w:rsidP="00B81DE0">
            <w:pPr>
              <w:rPr>
                <w:rFonts w:ascii="Arial" w:hAnsi="Arial" w:cs="Arial"/>
                <w:noProof/>
                <w:lang w:bidi="en-GB"/>
              </w:rPr>
            </w:pPr>
          </w:p>
          <w:p w14:paraId="6F5F2073" w14:textId="07494BC8" w:rsidR="0404EEA3" w:rsidRDefault="0404EEA3" w:rsidP="02D49E4C">
            <w:r w:rsidRPr="02D49E4C">
              <w:rPr>
                <w:rFonts w:ascii="Arial" w:hAnsi="Arial" w:cs="Arial"/>
                <w:noProof/>
                <w:lang w:bidi="en-GB"/>
              </w:rPr>
              <w:t>26.02.23</w:t>
            </w:r>
          </w:p>
          <w:p w14:paraId="7E3C712C" w14:textId="77777777" w:rsidR="00FC6187" w:rsidRDefault="00FC6187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3975B1A0" w14:textId="68F3D7BF" w:rsidR="02D49E4C" w:rsidRDefault="02D49E4C" w:rsidP="02D49E4C">
            <w:pPr>
              <w:rPr>
                <w:rFonts w:ascii="Arial" w:hAnsi="Arial" w:cs="Arial"/>
                <w:noProof/>
                <w:lang w:bidi="en-GB"/>
              </w:rPr>
            </w:pPr>
          </w:p>
          <w:p w14:paraId="6672EADF" w14:textId="0CB0DBE7" w:rsidR="00FC6187" w:rsidRDefault="00FC6187" w:rsidP="00FC6187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28.02.23</w:t>
            </w:r>
          </w:p>
          <w:p w14:paraId="313C43DB" w14:textId="77777777" w:rsidR="009070D5" w:rsidRDefault="009070D5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07B8D3D8" w14:textId="7091EED6" w:rsidR="004711DA" w:rsidRDefault="004711DA" w:rsidP="00FC6187">
            <w:pPr>
              <w:rPr>
                <w:rFonts w:ascii="Arial" w:hAnsi="Arial" w:cs="Arial"/>
                <w:noProof/>
                <w:lang w:bidi="en-GB"/>
              </w:rPr>
            </w:pPr>
          </w:p>
          <w:p w14:paraId="18A38771" w14:textId="6FCEAA94" w:rsidR="00FC6187" w:rsidRPr="00FC6187" w:rsidRDefault="00FC6187" w:rsidP="00FC6187">
            <w:pPr>
              <w:rPr>
                <w:rFonts w:ascii="Arial" w:hAnsi="Arial" w:cs="Arial"/>
              </w:rPr>
            </w:pPr>
          </w:p>
        </w:tc>
        <w:tc>
          <w:tcPr>
            <w:tcW w:w="1578" w:type="dxa"/>
            <w:hideMark/>
          </w:tcPr>
          <w:p w14:paraId="3F3F7A68" w14:textId="20EAD17D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17037CF2" w14:textId="0D8C1B1A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7BEC8A53" w14:textId="4F4B226B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4FC9ABE7" w14:textId="5301CB4D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126C5A9D" w14:textId="2A1409F4" w:rsidR="00806059" w:rsidRPr="00B9504F" w:rsidRDefault="00806059" w:rsidP="02D49E4C">
            <w:pPr>
              <w:rPr>
                <w:rFonts w:ascii="Arial" w:hAnsi="Arial" w:cs="Arial"/>
                <w:noProof/>
              </w:rPr>
            </w:pPr>
          </w:p>
          <w:p w14:paraId="0F420C13" w14:textId="77777777" w:rsidR="00DB78AC" w:rsidRDefault="00DB78AC" w:rsidP="02D49E4C">
            <w:pPr>
              <w:rPr>
                <w:rFonts w:ascii="Arial" w:hAnsi="Arial" w:cs="Arial"/>
                <w:noProof/>
              </w:rPr>
            </w:pPr>
          </w:p>
          <w:p w14:paraId="548FB3F8" w14:textId="09E6012C" w:rsidR="00806059" w:rsidRPr="00B9504F" w:rsidRDefault="4687CF9A" w:rsidP="02D49E4C">
            <w:pPr>
              <w:rPr>
                <w:rFonts w:ascii="Arial" w:hAnsi="Arial" w:cs="Arial"/>
                <w:noProof/>
              </w:rPr>
            </w:pPr>
            <w:r w:rsidRPr="02D49E4C">
              <w:rPr>
                <w:rFonts w:ascii="Arial" w:hAnsi="Arial" w:cs="Arial"/>
                <w:noProof/>
              </w:rPr>
              <w:t>Complete</w:t>
            </w:r>
            <w:r w:rsidR="1C917B97" w:rsidRPr="02D49E4C">
              <w:rPr>
                <w:rFonts w:ascii="Arial" w:hAnsi="Arial" w:cs="Arial"/>
                <w:noProof/>
              </w:rPr>
              <w:t>d</w:t>
            </w:r>
          </w:p>
        </w:tc>
      </w:tr>
    </w:tbl>
    <w:p w14:paraId="06BBE577" w14:textId="77777777" w:rsidR="004711DA" w:rsidRDefault="004711DA" w:rsidP="00806059">
      <w:pPr>
        <w:rPr>
          <w:noProof/>
          <w:sz w:val="22"/>
        </w:rPr>
      </w:pPr>
    </w:p>
    <w:p w14:paraId="222A141A" w14:textId="77777777" w:rsidR="004711DA" w:rsidRDefault="004711DA" w:rsidP="00806059">
      <w:pPr>
        <w:rPr>
          <w:noProof/>
          <w:sz w:val="22"/>
        </w:rPr>
      </w:pPr>
    </w:p>
    <w:p w14:paraId="5D1F310C" w14:textId="481ECDBF" w:rsidR="00CA6B4F" w:rsidRDefault="00122693" w:rsidP="00AB4981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lang w:bidi="en-GB"/>
            </w:rPr>
            <w:t>New Business</w:t>
          </w:r>
        </w:sdtContent>
      </w:sdt>
    </w:p>
    <w:p w14:paraId="60C804CE" w14:textId="3BAEDCF0" w:rsidR="00045C01" w:rsidRDefault="000B5404" w:rsidP="000B5404">
      <w:pPr>
        <w:pStyle w:val="ListParagraph"/>
        <w:numPr>
          <w:ilvl w:val="0"/>
          <w:numId w:val="9"/>
        </w:numPr>
      </w:pPr>
      <w:r>
        <w:t>Sandra creating common repository</w:t>
      </w:r>
    </w:p>
    <w:p w14:paraId="3E5EC50B" w14:textId="27FFD35A" w:rsidR="00CF3DFA" w:rsidRDefault="00CF3DFA" w:rsidP="000B5404">
      <w:pPr>
        <w:pStyle w:val="ListParagraph"/>
        <w:numPr>
          <w:ilvl w:val="0"/>
          <w:numId w:val="9"/>
        </w:numPr>
      </w:pPr>
      <w:r>
        <w:t>Ruben</w:t>
      </w:r>
      <w:r w:rsidR="000F7D72">
        <w:t xml:space="preserve"> copying biscuits </w:t>
      </w:r>
      <w:r w:rsidR="002610AA">
        <w:t xml:space="preserve">+ pics </w:t>
      </w:r>
      <w:r w:rsidR="000F7D72">
        <w:t>into Html</w:t>
      </w:r>
    </w:p>
    <w:p w14:paraId="7B5DDC08" w14:textId="6C44441B" w:rsidR="000F7D72" w:rsidRDefault="000F7D72" w:rsidP="000B5404">
      <w:pPr>
        <w:pStyle w:val="ListParagraph"/>
        <w:numPr>
          <w:ilvl w:val="0"/>
          <w:numId w:val="9"/>
        </w:numPr>
      </w:pPr>
      <w:r>
        <w:t>Ruben getting pics of extra biscuits</w:t>
      </w:r>
    </w:p>
    <w:p w14:paraId="28194722" w14:textId="2E1EFFD6" w:rsidR="001A630E" w:rsidRDefault="001A630E" w:rsidP="001A630E">
      <w:pPr>
        <w:pStyle w:val="ListParagraph"/>
        <w:numPr>
          <w:ilvl w:val="0"/>
          <w:numId w:val="9"/>
        </w:numPr>
      </w:pPr>
      <w:r>
        <w:t>Hero section (background img, about section</w:t>
      </w:r>
      <w:r w:rsidR="005C32E6">
        <w:t>)</w:t>
      </w:r>
      <w:r w:rsidR="00F710B2">
        <w:t xml:space="preserve"> RUBEN</w:t>
      </w:r>
    </w:p>
    <w:p w14:paraId="169A6762" w14:textId="4093266C" w:rsidR="005C32E6" w:rsidRDefault="005C32E6" w:rsidP="001A630E">
      <w:pPr>
        <w:pStyle w:val="ListParagraph"/>
        <w:numPr>
          <w:ilvl w:val="0"/>
          <w:numId w:val="9"/>
        </w:numPr>
      </w:pPr>
      <w:r>
        <w:t>Header</w:t>
      </w:r>
      <w:r w:rsidR="004E2F21">
        <w:t xml:space="preserve"> (Logo, include search bar, </w:t>
      </w:r>
      <w:r w:rsidR="00A01E86">
        <w:t>banner)</w:t>
      </w:r>
      <w:r w:rsidR="00757720">
        <w:t xml:space="preserve"> IVA</w:t>
      </w:r>
      <w:r w:rsidR="00213F18">
        <w:t>N</w:t>
      </w:r>
    </w:p>
    <w:p w14:paraId="7950BD37" w14:textId="3779C098" w:rsidR="00A01E86" w:rsidRDefault="00F4103D" w:rsidP="001A630E">
      <w:pPr>
        <w:pStyle w:val="ListParagraph"/>
        <w:numPr>
          <w:ilvl w:val="0"/>
          <w:numId w:val="9"/>
        </w:numPr>
      </w:pPr>
      <w:r>
        <w:t>Footer(</w:t>
      </w:r>
      <w:r w:rsidR="006E42BC">
        <w:t xml:space="preserve">banner padding, </w:t>
      </w:r>
      <w:r w:rsidR="001326E4">
        <w:t>empty link at the bottom)</w:t>
      </w:r>
      <w:r w:rsidR="00213F18">
        <w:t xml:space="preserve"> FER</w:t>
      </w:r>
    </w:p>
    <w:p w14:paraId="68E96DAB" w14:textId="51B7A561" w:rsidR="002456B5" w:rsidRDefault="002456B5" w:rsidP="001A630E">
      <w:pPr>
        <w:pStyle w:val="ListParagraph"/>
        <w:numPr>
          <w:ilvl w:val="0"/>
          <w:numId w:val="9"/>
        </w:numPr>
      </w:pPr>
      <w:r>
        <w:t xml:space="preserve">Carousel interactivity(making it scroll, </w:t>
      </w:r>
      <w:r w:rsidR="0010444B">
        <w:t>attaching links to the images)</w:t>
      </w:r>
      <w:r w:rsidR="009E0011">
        <w:t xml:space="preserve"> SANDRA</w:t>
      </w:r>
    </w:p>
    <w:p w14:paraId="0FEDBA51" w14:textId="54DE6A93" w:rsidR="004149C4" w:rsidRDefault="004149C4" w:rsidP="001A630E">
      <w:pPr>
        <w:pStyle w:val="ListParagraph"/>
        <w:numPr>
          <w:ilvl w:val="0"/>
          <w:numId w:val="9"/>
        </w:numPr>
      </w:pPr>
      <w:r>
        <w:t xml:space="preserve">NOTE: Search bar currently doesn’t have to function. Can be edited as an element later. </w:t>
      </w:r>
    </w:p>
    <w:p w14:paraId="02DD8CD5" w14:textId="77777777" w:rsidR="00BB70AE" w:rsidRDefault="00213F18" w:rsidP="001A630E">
      <w:pPr>
        <w:pStyle w:val="ListParagraph"/>
        <w:numPr>
          <w:ilvl w:val="0"/>
          <w:numId w:val="9"/>
        </w:numPr>
      </w:pPr>
      <w:r>
        <w:t>Research into individual design work will act as research for outcome 2,</w:t>
      </w:r>
      <w:r w:rsidR="00294618">
        <w:t xml:space="preserve"> technical guide </w:t>
      </w:r>
      <w:r w:rsidR="00553FC1">
        <w:t>completed individually</w:t>
      </w:r>
      <w:r w:rsidR="00BB70AE">
        <w:t>.</w:t>
      </w:r>
    </w:p>
    <w:p w14:paraId="73AB5DB2" w14:textId="4A653077" w:rsidR="00213F18" w:rsidRDefault="00BB70AE" w:rsidP="001A630E">
      <w:pPr>
        <w:pStyle w:val="ListParagraph"/>
        <w:numPr>
          <w:ilvl w:val="0"/>
          <w:numId w:val="9"/>
        </w:numPr>
      </w:pPr>
      <w:r>
        <w:t xml:space="preserve">Create wireframe </w:t>
      </w:r>
      <w:r w:rsidR="0038661B">
        <w:t>doc for webpage.</w:t>
      </w:r>
      <w:r w:rsidR="00625193">
        <w:t xml:space="preserve"> </w:t>
      </w:r>
    </w:p>
    <w:p w14:paraId="27012D88" w14:textId="77942C1F" w:rsidR="00AB106D" w:rsidRPr="00045C01" w:rsidRDefault="00AB106D" w:rsidP="001A630E">
      <w:pPr>
        <w:pStyle w:val="ListParagraph"/>
        <w:numPr>
          <w:ilvl w:val="0"/>
          <w:numId w:val="9"/>
        </w:numPr>
      </w:pPr>
      <w:r>
        <w:t xml:space="preserve">NOTE: Upon making research and designing HTML/CSS, don’t focus too much on font </w:t>
      </w:r>
      <w:r w:rsidR="00EE485F">
        <w:t xml:space="preserve">sixe, img colour, ect,. Make It basic </w:t>
      </w:r>
    </w:p>
    <w:p w14:paraId="548385D9" w14:textId="195F8D34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5D67" w14:textId="77777777" w:rsidR="001D62C4" w:rsidRDefault="001D62C4">
      <w:pPr>
        <w:spacing w:after="0" w:line="240" w:lineRule="auto"/>
      </w:pPr>
      <w:r>
        <w:separator/>
      </w:r>
    </w:p>
  </w:endnote>
  <w:endnote w:type="continuationSeparator" w:id="0">
    <w:p w14:paraId="0BEA5A8D" w14:textId="77777777" w:rsidR="001D62C4" w:rsidRDefault="001D62C4">
      <w:pPr>
        <w:spacing w:after="0" w:line="240" w:lineRule="auto"/>
      </w:pPr>
      <w:r>
        <w:continuationSeparator/>
      </w:r>
    </w:p>
  </w:endnote>
  <w:endnote w:type="continuationNotice" w:id="1">
    <w:p w14:paraId="0344FCB8" w14:textId="77777777" w:rsidR="001D62C4" w:rsidRDefault="001D6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B75B" w14:textId="77777777" w:rsidR="001D62C4" w:rsidRDefault="001D62C4">
      <w:pPr>
        <w:spacing w:after="0" w:line="240" w:lineRule="auto"/>
      </w:pPr>
      <w:r>
        <w:separator/>
      </w:r>
    </w:p>
  </w:footnote>
  <w:footnote w:type="continuationSeparator" w:id="0">
    <w:p w14:paraId="67781AFC" w14:textId="77777777" w:rsidR="001D62C4" w:rsidRDefault="001D62C4">
      <w:pPr>
        <w:spacing w:after="0" w:line="240" w:lineRule="auto"/>
      </w:pPr>
      <w:r>
        <w:continuationSeparator/>
      </w:r>
    </w:p>
  </w:footnote>
  <w:footnote w:type="continuationNotice" w:id="1">
    <w:p w14:paraId="536F9F68" w14:textId="77777777" w:rsidR="001D62C4" w:rsidRDefault="001D6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0A1C7433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84949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F3069"/>
    <w:multiLevelType w:val="hybridMultilevel"/>
    <w:tmpl w:val="E262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6B7F"/>
    <w:multiLevelType w:val="hybridMultilevel"/>
    <w:tmpl w:val="829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2287"/>
    <w:multiLevelType w:val="hybridMultilevel"/>
    <w:tmpl w:val="8DC43232"/>
    <w:lvl w:ilvl="0" w:tplc="F7D2FFE2">
      <w:start w:val="1"/>
      <w:numFmt w:val="decimal"/>
      <w:lvlText w:val="%1."/>
      <w:lvlJc w:val="left"/>
      <w:pPr>
        <w:ind w:left="720" w:hanging="360"/>
      </w:pPr>
    </w:lvl>
    <w:lvl w:ilvl="1" w:tplc="339E7B1E">
      <w:start w:val="1"/>
      <w:numFmt w:val="lowerLetter"/>
      <w:lvlText w:val="%2."/>
      <w:lvlJc w:val="left"/>
      <w:pPr>
        <w:ind w:left="1440" w:hanging="360"/>
      </w:pPr>
    </w:lvl>
    <w:lvl w:ilvl="2" w:tplc="8B6C207A">
      <w:start w:val="1"/>
      <w:numFmt w:val="lowerRoman"/>
      <w:lvlText w:val="%3."/>
      <w:lvlJc w:val="right"/>
      <w:pPr>
        <w:ind w:left="2160" w:hanging="180"/>
      </w:pPr>
    </w:lvl>
    <w:lvl w:ilvl="3" w:tplc="58ECB8B4">
      <w:start w:val="1"/>
      <w:numFmt w:val="decimal"/>
      <w:lvlText w:val="%4."/>
      <w:lvlJc w:val="left"/>
      <w:pPr>
        <w:ind w:left="2880" w:hanging="360"/>
      </w:pPr>
    </w:lvl>
    <w:lvl w:ilvl="4" w:tplc="5254F970">
      <w:start w:val="1"/>
      <w:numFmt w:val="lowerLetter"/>
      <w:lvlText w:val="%5."/>
      <w:lvlJc w:val="left"/>
      <w:pPr>
        <w:ind w:left="3600" w:hanging="360"/>
      </w:pPr>
    </w:lvl>
    <w:lvl w:ilvl="5" w:tplc="E3748140">
      <w:start w:val="1"/>
      <w:numFmt w:val="lowerRoman"/>
      <w:lvlText w:val="%6."/>
      <w:lvlJc w:val="right"/>
      <w:pPr>
        <w:ind w:left="4320" w:hanging="180"/>
      </w:pPr>
    </w:lvl>
    <w:lvl w:ilvl="6" w:tplc="D272F64A">
      <w:start w:val="1"/>
      <w:numFmt w:val="decimal"/>
      <w:lvlText w:val="%7."/>
      <w:lvlJc w:val="left"/>
      <w:pPr>
        <w:ind w:left="5040" w:hanging="360"/>
      </w:pPr>
    </w:lvl>
    <w:lvl w:ilvl="7" w:tplc="01825268">
      <w:start w:val="1"/>
      <w:numFmt w:val="lowerLetter"/>
      <w:lvlText w:val="%8."/>
      <w:lvlJc w:val="left"/>
      <w:pPr>
        <w:ind w:left="5760" w:hanging="360"/>
      </w:pPr>
    </w:lvl>
    <w:lvl w:ilvl="8" w:tplc="DD7ECE7A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2234">
    <w:abstractNumId w:val="7"/>
  </w:num>
  <w:num w:numId="2" w16cid:durableId="456140670">
    <w:abstractNumId w:val="0"/>
  </w:num>
  <w:num w:numId="3" w16cid:durableId="2135366128">
    <w:abstractNumId w:val="3"/>
  </w:num>
  <w:num w:numId="4" w16cid:durableId="1954239630">
    <w:abstractNumId w:val="6"/>
  </w:num>
  <w:num w:numId="5" w16cid:durableId="278687134">
    <w:abstractNumId w:val="0"/>
    <w:lvlOverride w:ilvl="0">
      <w:startOverride w:val="1"/>
    </w:lvlOverride>
  </w:num>
  <w:num w:numId="6" w16cid:durableId="1924562069">
    <w:abstractNumId w:val="2"/>
  </w:num>
  <w:num w:numId="7" w16cid:durableId="794182857">
    <w:abstractNumId w:val="1"/>
  </w:num>
  <w:num w:numId="8" w16cid:durableId="1785810407">
    <w:abstractNumId w:val="5"/>
  </w:num>
  <w:num w:numId="9" w16cid:durableId="73500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495E"/>
    <w:rsid w:val="0001626D"/>
    <w:rsid w:val="0002431F"/>
    <w:rsid w:val="0002635F"/>
    <w:rsid w:val="00032E32"/>
    <w:rsid w:val="00035454"/>
    <w:rsid w:val="00035D39"/>
    <w:rsid w:val="00045C01"/>
    <w:rsid w:val="00054FAD"/>
    <w:rsid w:val="00080BBB"/>
    <w:rsid w:val="000900F5"/>
    <w:rsid w:val="000B5404"/>
    <w:rsid w:val="000D7630"/>
    <w:rsid w:val="000F7D72"/>
    <w:rsid w:val="0010444B"/>
    <w:rsid w:val="00122693"/>
    <w:rsid w:val="001259DD"/>
    <w:rsid w:val="001326E4"/>
    <w:rsid w:val="00143CD5"/>
    <w:rsid w:val="001A630E"/>
    <w:rsid w:val="001C5E0E"/>
    <w:rsid w:val="001D62C4"/>
    <w:rsid w:val="001F6D70"/>
    <w:rsid w:val="00213F18"/>
    <w:rsid w:val="00226D1A"/>
    <w:rsid w:val="002456B5"/>
    <w:rsid w:val="0024791D"/>
    <w:rsid w:val="00251D8D"/>
    <w:rsid w:val="00260468"/>
    <w:rsid w:val="002610AA"/>
    <w:rsid w:val="0026337E"/>
    <w:rsid w:val="002877CA"/>
    <w:rsid w:val="00294618"/>
    <w:rsid w:val="002D03BB"/>
    <w:rsid w:val="002E0B9C"/>
    <w:rsid w:val="002E3EEF"/>
    <w:rsid w:val="002E58B5"/>
    <w:rsid w:val="002E6287"/>
    <w:rsid w:val="002E628A"/>
    <w:rsid w:val="00303AE1"/>
    <w:rsid w:val="00304EAD"/>
    <w:rsid w:val="00327A43"/>
    <w:rsid w:val="0038661B"/>
    <w:rsid w:val="003949BD"/>
    <w:rsid w:val="003D78A0"/>
    <w:rsid w:val="00413ACD"/>
    <w:rsid w:val="004149C4"/>
    <w:rsid w:val="00466E1F"/>
    <w:rsid w:val="004711DA"/>
    <w:rsid w:val="004849BE"/>
    <w:rsid w:val="004A441F"/>
    <w:rsid w:val="004D61A7"/>
    <w:rsid w:val="004E2F21"/>
    <w:rsid w:val="00507362"/>
    <w:rsid w:val="00524B92"/>
    <w:rsid w:val="00553FC1"/>
    <w:rsid w:val="00560F76"/>
    <w:rsid w:val="00591FFE"/>
    <w:rsid w:val="005C32E6"/>
    <w:rsid w:val="005D45A7"/>
    <w:rsid w:val="0061785E"/>
    <w:rsid w:val="00625193"/>
    <w:rsid w:val="00634AE1"/>
    <w:rsid w:val="00693A67"/>
    <w:rsid w:val="006A7A61"/>
    <w:rsid w:val="006B4D2E"/>
    <w:rsid w:val="006B7784"/>
    <w:rsid w:val="006E42BC"/>
    <w:rsid w:val="006E66CD"/>
    <w:rsid w:val="006F16F0"/>
    <w:rsid w:val="007520BE"/>
    <w:rsid w:val="00757720"/>
    <w:rsid w:val="00761CCB"/>
    <w:rsid w:val="00771CF9"/>
    <w:rsid w:val="007F53CE"/>
    <w:rsid w:val="0080064A"/>
    <w:rsid w:val="00806059"/>
    <w:rsid w:val="00813544"/>
    <w:rsid w:val="00832CCC"/>
    <w:rsid w:val="008612F2"/>
    <w:rsid w:val="0087052C"/>
    <w:rsid w:val="008C15BD"/>
    <w:rsid w:val="008D32CE"/>
    <w:rsid w:val="009070D5"/>
    <w:rsid w:val="00991EA2"/>
    <w:rsid w:val="009C1293"/>
    <w:rsid w:val="009E0011"/>
    <w:rsid w:val="00A01E86"/>
    <w:rsid w:val="00A153D8"/>
    <w:rsid w:val="00A31B33"/>
    <w:rsid w:val="00A448C1"/>
    <w:rsid w:val="00AA7AA0"/>
    <w:rsid w:val="00AB106D"/>
    <w:rsid w:val="00AB2BB2"/>
    <w:rsid w:val="00AB4981"/>
    <w:rsid w:val="00AD20E5"/>
    <w:rsid w:val="00AD7BCB"/>
    <w:rsid w:val="00AF2F6F"/>
    <w:rsid w:val="00B43495"/>
    <w:rsid w:val="00B70211"/>
    <w:rsid w:val="00B81DE0"/>
    <w:rsid w:val="00B9504F"/>
    <w:rsid w:val="00BB70AE"/>
    <w:rsid w:val="00C443CC"/>
    <w:rsid w:val="00CA6B4F"/>
    <w:rsid w:val="00CE189C"/>
    <w:rsid w:val="00CF2262"/>
    <w:rsid w:val="00CF3DFA"/>
    <w:rsid w:val="00D2721F"/>
    <w:rsid w:val="00D6559B"/>
    <w:rsid w:val="00DA4A43"/>
    <w:rsid w:val="00DA5BEB"/>
    <w:rsid w:val="00DB78AC"/>
    <w:rsid w:val="00DD39E2"/>
    <w:rsid w:val="00DE395C"/>
    <w:rsid w:val="00E0419E"/>
    <w:rsid w:val="00E046C1"/>
    <w:rsid w:val="00E2411A"/>
    <w:rsid w:val="00E37225"/>
    <w:rsid w:val="00E41E6F"/>
    <w:rsid w:val="00E51439"/>
    <w:rsid w:val="00E60290"/>
    <w:rsid w:val="00EB14F9"/>
    <w:rsid w:val="00EE485F"/>
    <w:rsid w:val="00EF36A5"/>
    <w:rsid w:val="00EF5568"/>
    <w:rsid w:val="00EF5D9E"/>
    <w:rsid w:val="00F4103D"/>
    <w:rsid w:val="00F551C0"/>
    <w:rsid w:val="00F710B2"/>
    <w:rsid w:val="00F861F6"/>
    <w:rsid w:val="00FC6187"/>
    <w:rsid w:val="00FF575B"/>
    <w:rsid w:val="01B77111"/>
    <w:rsid w:val="028623F0"/>
    <w:rsid w:val="02D49E4C"/>
    <w:rsid w:val="031571EE"/>
    <w:rsid w:val="04001513"/>
    <w:rsid w:val="0404EEA3"/>
    <w:rsid w:val="04B1424F"/>
    <w:rsid w:val="04DE8E32"/>
    <w:rsid w:val="07E8E311"/>
    <w:rsid w:val="07F2315D"/>
    <w:rsid w:val="0BA2EFF1"/>
    <w:rsid w:val="0C003ED0"/>
    <w:rsid w:val="0E1F3E79"/>
    <w:rsid w:val="0EEEAB16"/>
    <w:rsid w:val="11FB4D3B"/>
    <w:rsid w:val="1363A7EE"/>
    <w:rsid w:val="141F58AB"/>
    <w:rsid w:val="1513B389"/>
    <w:rsid w:val="1A7EC01E"/>
    <w:rsid w:val="1C917B97"/>
    <w:rsid w:val="2091B48D"/>
    <w:rsid w:val="2333B157"/>
    <w:rsid w:val="28B6DF1F"/>
    <w:rsid w:val="296994FD"/>
    <w:rsid w:val="2A52AF80"/>
    <w:rsid w:val="2BEE7FE1"/>
    <w:rsid w:val="2DCB23E4"/>
    <w:rsid w:val="2F2620A3"/>
    <w:rsid w:val="2F66F445"/>
    <w:rsid w:val="310C12F2"/>
    <w:rsid w:val="32A7E353"/>
    <w:rsid w:val="3443B3B4"/>
    <w:rsid w:val="37B7D098"/>
    <w:rsid w:val="3A01997E"/>
    <w:rsid w:val="3AAAA30B"/>
    <w:rsid w:val="3E1E66FC"/>
    <w:rsid w:val="41820DAB"/>
    <w:rsid w:val="4687CF9A"/>
    <w:rsid w:val="4EEDF4EA"/>
    <w:rsid w:val="58655DFF"/>
    <w:rsid w:val="5B77A2FA"/>
    <w:rsid w:val="60F5255C"/>
    <w:rsid w:val="61B27EFA"/>
    <w:rsid w:val="667EB650"/>
    <w:rsid w:val="669B438F"/>
    <w:rsid w:val="66E7935A"/>
    <w:rsid w:val="6969A6B4"/>
    <w:rsid w:val="6972F500"/>
    <w:rsid w:val="6CE54CB4"/>
    <w:rsid w:val="6F9B8251"/>
    <w:rsid w:val="734BE318"/>
    <w:rsid w:val="761B27D8"/>
    <w:rsid w:val="76896E85"/>
    <w:rsid w:val="7912EB66"/>
    <w:rsid w:val="79E790C1"/>
    <w:rsid w:val="7CA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2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4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9B0F3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9B0F37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5964C2" w:rsidRDefault="009B0F37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4244E8"/>
    <w:rsid w:val="004B7E98"/>
    <w:rsid w:val="005964C2"/>
    <w:rsid w:val="005C6626"/>
    <w:rsid w:val="005E2E15"/>
    <w:rsid w:val="007E4DC4"/>
    <w:rsid w:val="009B0F37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2023-03-15T11:33:00Z</dcterms:created>
  <dcterms:modified xsi:type="dcterms:W3CDTF">2023-03-15T12:46:00Z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