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4933872A" w:rsidR="00EF36A5" w:rsidRPr="00303AE1" w:rsidRDefault="003739F0" w:rsidP="00AB4981">
      <w:pPr>
        <w:pStyle w:val="Title"/>
        <w:rPr>
          <w:b w:val="0"/>
        </w:rPr>
      </w:pPr>
      <w:r>
        <w:rPr>
          <w:b w:val="0"/>
          <w:lang w:bidi="en-GB"/>
        </w:rPr>
        <w:t>Agenda</w:t>
      </w:r>
      <w:r w:rsidR="003F6401">
        <w:rPr>
          <w:b w:val="0"/>
          <w:lang w:bidi="en-GB"/>
        </w:rPr>
        <w:t xml:space="preserve"> </w:t>
      </w:r>
    </w:p>
    <w:p w14:paraId="44FC7429" w14:textId="7BA30B43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C42910">
        <w:rPr>
          <w:rFonts w:ascii="Arial" w:hAnsi="Arial" w:cs="Arial"/>
          <w:sz w:val="24"/>
          <w:szCs w:val="24"/>
        </w:rPr>
        <w:t>15.02.23</w:t>
      </w:r>
    </w:p>
    <w:p w14:paraId="24012223" w14:textId="7E8E68C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C42910">
        <w:t>11.45am</w:t>
      </w:r>
    </w:p>
    <w:p w14:paraId="5A875901" w14:textId="462FEB9E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C42910">
        <w:t>Ruben Avis</w:t>
      </w:r>
    </w:p>
    <w:p w14:paraId="156E4F5C" w14:textId="77777777" w:rsid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0332A7AE" w14:textId="193C263D" w:rsidR="00C42910" w:rsidRPr="00DC43BE" w:rsidRDefault="008322A7" w:rsidP="00C42910">
      <w:pPr>
        <w:rPr>
          <w:rFonts w:ascii="Arial" w:hAnsi="Arial" w:cs="Arial"/>
        </w:rPr>
      </w:pPr>
      <w:proofErr w:type="spellStart"/>
      <w:r w:rsidRPr="00DC43BE">
        <w:rPr>
          <w:rFonts w:ascii="Arial" w:hAnsi="Arial" w:cs="Arial"/>
        </w:rPr>
        <w:t>Referdinand</w:t>
      </w:r>
      <w:proofErr w:type="spellEnd"/>
      <w:r w:rsidR="00DC3B41">
        <w:rPr>
          <w:rFonts w:ascii="Arial" w:hAnsi="Arial" w:cs="Arial"/>
        </w:rPr>
        <w:t xml:space="preserve"> </w:t>
      </w:r>
      <w:proofErr w:type="spellStart"/>
      <w:r w:rsidR="00DC3B41">
        <w:rPr>
          <w:rFonts w:ascii="Arial" w:hAnsi="Arial" w:cs="Arial"/>
        </w:rPr>
        <w:t>Balanquit</w:t>
      </w:r>
      <w:proofErr w:type="spellEnd"/>
      <w:r w:rsidR="00DC3B41">
        <w:rPr>
          <w:rFonts w:ascii="Arial" w:hAnsi="Arial" w:cs="Arial"/>
        </w:rPr>
        <w:t xml:space="preserve"> Jr</w:t>
      </w:r>
      <w:r w:rsidRPr="00DC43BE">
        <w:rPr>
          <w:rFonts w:ascii="Arial" w:hAnsi="Arial" w:cs="Arial"/>
        </w:rPr>
        <w:t>, Ruben</w:t>
      </w:r>
      <w:r w:rsidR="00DC3B41">
        <w:rPr>
          <w:rFonts w:ascii="Arial" w:hAnsi="Arial" w:cs="Arial"/>
        </w:rPr>
        <w:t xml:space="preserve"> Avis</w:t>
      </w:r>
      <w:r w:rsidRPr="00DC43BE">
        <w:rPr>
          <w:rFonts w:ascii="Arial" w:hAnsi="Arial" w:cs="Arial"/>
        </w:rPr>
        <w:t>, Ivan</w:t>
      </w:r>
      <w:r w:rsidR="00DC3B41">
        <w:rPr>
          <w:rFonts w:ascii="Arial" w:hAnsi="Arial" w:cs="Arial"/>
        </w:rPr>
        <w:t xml:space="preserve"> </w:t>
      </w:r>
      <w:proofErr w:type="spellStart"/>
      <w:r w:rsidR="00DC3B41">
        <w:rPr>
          <w:rFonts w:ascii="Arial" w:hAnsi="Arial" w:cs="Arial"/>
        </w:rPr>
        <w:t>Kvas</w:t>
      </w:r>
      <w:proofErr w:type="spellEnd"/>
      <w:r w:rsidRPr="00DC43BE">
        <w:rPr>
          <w:rFonts w:ascii="Arial" w:hAnsi="Arial" w:cs="Arial"/>
        </w:rPr>
        <w:t>, Sandra</w:t>
      </w:r>
      <w:r w:rsidR="00DC3B41">
        <w:rPr>
          <w:rFonts w:ascii="Arial" w:hAnsi="Arial" w:cs="Arial"/>
        </w:rPr>
        <w:t xml:space="preserve"> Miller</w:t>
      </w:r>
    </w:p>
    <w:p w14:paraId="7879CE2F" w14:textId="77777777" w:rsidR="008322A7" w:rsidRPr="00C42910" w:rsidRDefault="008322A7" w:rsidP="00C42910"/>
    <w:p w14:paraId="68A646F5" w14:textId="575F7CF0" w:rsidR="00C52A82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4251BADF" w14:textId="3EE03E45" w:rsidR="00DC3B41" w:rsidRPr="00DC3B41" w:rsidRDefault="00DC3B41" w:rsidP="00CA6B4F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N/A</w:t>
      </w:r>
    </w:p>
    <w:p w14:paraId="1AB4933C" w14:textId="7EC5F81A" w:rsidR="00CA6B4F" w:rsidRDefault="00CA6B4F" w:rsidP="00AB4981">
      <w:pPr>
        <w:pStyle w:val="Heading1"/>
        <w:rPr>
          <w:lang w:bidi="en-GB"/>
        </w:rPr>
      </w:pPr>
      <w:r w:rsidRPr="00CA6B4F">
        <w:rPr>
          <w:lang w:bidi="en-GB"/>
        </w:rPr>
        <w:t>Approval of Minutes</w:t>
      </w:r>
    </w:p>
    <w:p w14:paraId="72E2D3A5" w14:textId="34FD5736" w:rsidR="00C52A82" w:rsidRPr="00DC3B41" w:rsidRDefault="00C52A82" w:rsidP="00C52A82">
      <w:pPr>
        <w:rPr>
          <w:rFonts w:ascii="Arial" w:hAnsi="Arial" w:cs="Arial"/>
          <w:lang w:bidi="en-GB"/>
        </w:rPr>
      </w:pPr>
      <w:r w:rsidRPr="00DC3B41">
        <w:rPr>
          <w:rFonts w:ascii="Arial" w:hAnsi="Arial" w:cs="Arial"/>
          <w:lang w:bidi="en-GB"/>
        </w:rPr>
        <w:t>All approved</w:t>
      </w:r>
      <w:r w:rsidR="00991CE2" w:rsidRPr="00DC3B41">
        <w:rPr>
          <w:rFonts w:ascii="Arial" w:hAnsi="Arial" w:cs="Arial"/>
          <w:lang w:bidi="en-GB"/>
        </w:rPr>
        <w:t>.</w:t>
      </w:r>
    </w:p>
    <w:p w14:paraId="418CF158" w14:textId="77777777" w:rsidR="00806059" w:rsidRDefault="00806059" w:rsidP="00806059">
      <w:pPr>
        <w:pStyle w:val="Heading1"/>
        <w:rPr>
          <w:noProof/>
        </w:rPr>
      </w:pPr>
      <w:r>
        <w:rPr>
          <w:noProof/>
          <w:lang w:bidi="en-GB"/>
        </w:rPr>
        <w:t>Agenda items</w:t>
      </w:r>
    </w:p>
    <w:p w14:paraId="1C5D11FD" w14:textId="2E197396" w:rsidR="00C457B5" w:rsidRPr="00C457B5" w:rsidRDefault="00C457B5" w:rsidP="00C457B5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C457B5">
        <w:rPr>
          <w:rFonts w:ascii="Arial" w:hAnsi="Arial" w:cs="Arial"/>
          <w:szCs w:val="24"/>
        </w:rPr>
        <w:t>Preparation for Elevator Pitch</w:t>
      </w:r>
      <w:r w:rsidR="0044580A">
        <w:rPr>
          <w:rFonts w:ascii="Arial" w:hAnsi="Arial" w:cs="Arial"/>
          <w:szCs w:val="24"/>
        </w:rPr>
        <w:t>.</w:t>
      </w:r>
    </w:p>
    <w:p w14:paraId="2ADCC077" w14:textId="29EE17F2" w:rsidR="00C457B5" w:rsidRPr="0044580A" w:rsidRDefault="0044580A" w:rsidP="0044580A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44580A">
        <w:rPr>
          <w:rFonts w:ascii="Arial" w:hAnsi="Arial" w:cs="Arial"/>
          <w:szCs w:val="24"/>
        </w:rPr>
        <w:t>Brief review of project plan</w:t>
      </w:r>
      <w:r>
        <w:rPr>
          <w:rFonts w:ascii="Arial" w:hAnsi="Arial" w:cs="Arial"/>
          <w:szCs w:val="24"/>
        </w:rPr>
        <w:t>.</w:t>
      </w:r>
    </w:p>
    <w:p w14:paraId="7AC704FE" w14:textId="0CC98AC1" w:rsidR="00806059" w:rsidRPr="00806059" w:rsidRDefault="00806059" w:rsidP="00336854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 xml:space="preserve">Discuss daily logs – we will all keep a daily log on the shared drive. </w:t>
      </w:r>
      <w:r>
        <w:rPr>
          <w:rFonts w:ascii="Arial" w:hAnsi="Arial" w:cs="Arial"/>
          <w:szCs w:val="24"/>
        </w:rPr>
        <w:t>Template required.</w:t>
      </w:r>
    </w:p>
    <w:p w14:paraId="5DE694A9" w14:textId="629CB5F1" w:rsidR="00806059" w:rsidRDefault="003F179C" w:rsidP="00916380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Confirm</w:t>
      </w:r>
      <w:r w:rsidR="00806059" w:rsidRPr="00806059">
        <w:rPr>
          <w:rFonts w:ascii="Arial" w:hAnsi="Arial" w:cs="Arial"/>
          <w:szCs w:val="24"/>
        </w:rPr>
        <w:t xml:space="preserve"> team role</w:t>
      </w:r>
      <w:r>
        <w:rPr>
          <w:rFonts w:ascii="Arial" w:hAnsi="Arial" w:cs="Arial"/>
          <w:szCs w:val="24"/>
        </w:rPr>
        <w:t>s</w:t>
      </w:r>
      <w:r w:rsidR="00806059" w:rsidRPr="00806059">
        <w:rPr>
          <w:rFonts w:ascii="Arial" w:hAnsi="Arial" w:cs="Arial"/>
          <w:szCs w:val="24"/>
        </w:rPr>
        <w:t>– See document in shared folder.</w:t>
      </w:r>
    </w:p>
    <w:p w14:paraId="0DDD9800" w14:textId="77777777" w:rsidR="00806059" w:rsidRDefault="00806059" w:rsidP="00806059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 xml:space="preserve">Ideas for project – biscuit website. Concept of project – search for biscuit name and search will return picture and small blurb about biscuit. </w:t>
      </w:r>
    </w:p>
    <w:p w14:paraId="6DE9ECCB" w14:textId="37AF676D" w:rsidR="00806059" w:rsidRPr="00806059" w:rsidRDefault="00806059" w:rsidP="001C6BCA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>Discussed port to use for page.</w:t>
      </w:r>
      <w:r w:rsidR="003F179C">
        <w:rPr>
          <w:rFonts w:ascii="Arial" w:hAnsi="Arial" w:cs="Arial"/>
          <w:szCs w:val="24"/>
        </w:rPr>
        <w:t xml:space="preserve"> Has a response been received?</w:t>
      </w:r>
    </w:p>
    <w:p w14:paraId="59C40B22" w14:textId="659A776D" w:rsidR="00806059" w:rsidRPr="002E58B5" w:rsidRDefault="00806059" w:rsidP="00C46CC1">
      <w:pPr>
        <w:pStyle w:val="ListNumber"/>
        <w:numPr>
          <w:ilvl w:val="0"/>
          <w:numId w:val="4"/>
        </w:numPr>
        <w:rPr>
          <w:noProof/>
        </w:rPr>
      </w:pPr>
      <w:r w:rsidRPr="00806059">
        <w:rPr>
          <w:rFonts w:ascii="Arial" w:hAnsi="Arial" w:cs="Arial"/>
          <w:szCs w:val="24"/>
        </w:rPr>
        <w:t>Future meetings.</w:t>
      </w:r>
      <w:r>
        <w:rPr>
          <w:rFonts w:ascii="Arial" w:hAnsi="Arial" w:cs="Arial"/>
          <w:szCs w:val="24"/>
        </w:rPr>
        <w:t xml:space="preserve"> The role of minute taking, creating future agenda and meeting request will be shared. Each team member will take a turn.</w:t>
      </w:r>
    </w:p>
    <w:p w14:paraId="71E4797F" w14:textId="2AC3B376" w:rsidR="002E58B5" w:rsidRPr="008A3524" w:rsidRDefault="002E58B5" w:rsidP="00C46CC1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Jira access.</w:t>
      </w:r>
      <w:r w:rsidR="005F38D7">
        <w:rPr>
          <w:rFonts w:ascii="Arial" w:hAnsi="Arial" w:cs="Arial"/>
          <w:szCs w:val="24"/>
        </w:rPr>
        <w:t xml:space="preserve"> Request has been sent</w:t>
      </w:r>
      <w:r w:rsidR="003F179C">
        <w:rPr>
          <w:rFonts w:ascii="Arial" w:hAnsi="Arial" w:cs="Arial"/>
          <w:szCs w:val="24"/>
        </w:rPr>
        <w:t>, has a response been received?</w:t>
      </w:r>
    </w:p>
    <w:p w14:paraId="121830EC" w14:textId="2AE129F5" w:rsidR="008A3524" w:rsidRPr="00A94B96" w:rsidRDefault="008A3524" w:rsidP="00C46CC1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 xml:space="preserve">Gordons </w:t>
      </w:r>
      <w:r w:rsidR="00C117CF">
        <w:rPr>
          <w:rFonts w:ascii="Arial" w:hAnsi="Arial" w:cs="Arial"/>
          <w:szCs w:val="24"/>
        </w:rPr>
        <w:t>folder. It has been suggested that the comments document be kept in the root folder.</w:t>
      </w:r>
    </w:p>
    <w:p w14:paraId="1CFFFEB8" w14:textId="079AD9BC" w:rsidR="00A94B96" w:rsidRPr="00A00783" w:rsidRDefault="00A94B96" w:rsidP="00C46CC1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Update action items. Remove completed if nec</w:t>
      </w:r>
      <w:r w:rsidR="00585002">
        <w:rPr>
          <w:rFonts w:ascii="Arial" w:hAnsi="Arial" w:cs="Arial"/>
          <w:szCs w:val="24"/>
        </w:rPr>
        <w:t>essary.</w:t>
      </w:r>
    </w:p>
    <w:p w14:paraId="5A9FBC0A" w14:textId="0B24793D" w:rsidR="00A00783" w:rsidRPr="00FF003D" w:rsidRDefault="00A00783" w:rsidP="00C46CC1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Additional questions for Gordon.</w:t>
      </w:r>
    </w:p>
    <w:p w14:paraId="07A76982" w14:textId="69B3F492" w:rsidR="00FF003D" w:rsidRPr="00E02EFD" w:rsidRDefault="00087D2C" w:rsidP="00C46CC1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 w:rsidRPr="00E02EFD">
        <w:rPr>
          <w:rFonts w:ascii="Arial" w:hAnsi="Arial" w:cs="Arial"/>
          <w:noProof/>
        </w:rPr>
        <w:lastRenderedPageBreak/>
        <w:t>Xampp server discussion.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806059" w14:paraId="5619F271" w14:textId="77777777" w:rsidTr="00806059">
        <w:trPr>
          <w:trHeight w:val="1036"/>
          <w:tblHeader/>
        </w:trPr>
        <w:tc>
          <w:tcPr>
            <w:tcW w:w="2736" w:type="dxa"/>
            <w:hideMark/>
          </w:tcPr>
          <w:p w14:paraId="50EBEB0C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096" w:type="dxa"/>
            <w:hideMark/>
          </w:tcPr>
          <w:p w14:paraId="05A50115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097" w:type="dxa"/>
            <w:hideMark/>
          </w:tcPr>
          <w:p w14:paraId="26272E50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2097" w:type="dxa"/>
            <w:hideMark/>
          </w:tcPr>
          <w:p w14:paraId="482888EE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  <w:tr w:rsidR="00806059" w:rsidRPr="00203391" w14:paraId="76FBB29D" w14:textId="77777777" w:rsidTr="00806059">
        <w:trPr>
          <w:gridAfter w:val="1"/>
          <w:wAfter w:w="2097" w:type="dxa"/>
        </w:trPr>
        <w:tc>
          <w:tcPr>
            <w:tcW w:w="2736" w:type="dxa"/>
            <w:hideMark/>
          </w:tcPr>
          <w:p w14:paraId="3C76CD0A" w14:textId="0AB59863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Create Template for daily log.</w:t>
            </w:r>
          </w:p>
        </w:tc>
        <w:tc>
          <w:tcPr>
            <w:tcW w:w="2096" w:type="dxa"/>
            <w:hideMark/>
          </w:tcPr>
          <w:p w14:paraId="34A4D95E" w14:textId="32D60ACF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 xml:space="preserve">Sandra </w:t>
            </w:r>
          </w:p>
        </w:tc>
        <w:tc>
          <w:tcPr>
            <w:tcW w:w="2097" w:type="dxa"/>
            <w:hideMark/>
          </w:tcPr>
          <w:p w14:paraId="3333B1BB" w14:textId="383FD6D6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16.02.23</w:t>
            </w:r>
            <w:r w:rsidR="000A3D63">
              <w:rPr>
                <w:rFonts w:ascii="Arial" w:hAnsi="Arial" w:cs="Arial"/>
                <w:noProof/>
                <w:lang w:bidi="en-GB"/>
              </w:rPr>
              <w:t xml:space="preserve"> (Completed) &gt;</w:t>
            </w:r>
          </w:p>
        </w:tc>
      </w:tr>
      <w:tr w:rsidR="00806059" w14:paraId="330EDFDE" w14:textId="77777777" w:rsidTr="00806059">
        <w:tc>
          <w:tcPr>
            <w:tcW w:w="2736" w:type="dxa"/>
            <w:hideMark/>
          </w:tcPr>
          <w:p w14:paraId="3100386F" w14:textId="5E123ED9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Minutes for next meeting.</w:t>
            </w:r>
          </w:p>
        </w:tc>
        <w:tc>
          <w:tcPr>
            <w:tcW w:w="2096" w:type="dxa"/>
            <w:hideMark/>
          </w:tcPr>
          <w:p w14:paraId="7081B67D" w14:textId="12545AC8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3B42D425" w14:textId="4774A713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16.02.23</w:t>
            </w:r>
          </w:p>
        </w:tc>
        <w:tc>
          <w:tcPr>
            <w:tcW w:w="2097" w:type="dxa"/>
            <w:hideMark/>
          </w:tcPr>
          <w:p w14:paraId="2F17AB48" w14:textId="77777777" w:rsidR="00806059" w:rsidRPr="00203391" w:rsidRDefault="00F548C0">
            <w:pPr>
              <w:rPr>
                <w:rFonts w:ascii="Arial" w:hAnsi="Arial" w:cs="Arial"/>
                <w:noProof/>
              </w:rPr>
            </w:pPr>
            <w:r w:rsidRPr="00203391">
              <w:rPr>
                <w:rFonts w:ascii="Arial" w:hAnsi="Arial" w:cs="Arial"/>
                <w:noProof/>
              </w:rPr>
              <w:t>Completed</w:t>
            </w:r>
          </w:p>
          <w:p w14:paraId="0DD1574D" w14:textId="41B496E5" w:rsidR="00F548C0" w:rsidRPr="00203391" w:rsidRDefault="00F548C0">
            <w:pPr>
              <w:rPr>
                <w:rFonts w:ascii="Arial" w:hAnsi="Arial" w:cs="Arial"/>
                <w:noProof/>
              </w:rPr>
            </w:pPr>
            <w:r w:rsidRPr="00203391">
              <w:rPr>
                <w:rFonts w:ascii="Arial" w:hAnsi="Arial" w:cs="Arial"/>
                <w:noProof/>
              </w:rPr>
              <w:t>1</w:t>
            </w:r>
            <w:r w:rsidR="00203391" w:rsidRPr="00203391">
              <w:rPr>
                <w:rFonts w:ascii="Arial" w:hAnsi="Arial" w:cs="Arial"/>
                <w:noProof/>
              </w:rPr>
              <w:t>5/02/23</w:t>
            </w:r>
          </w:p>
        </w:tc>
      </w:tr>
      <w:tr w:rsidR="00806059" w14:paraId="59C4AB5B" w14:textId="77777777" w:rsidTr="00806059">
        <w:tc>
          <w:tcPr>
            <w:tcW w:w="2736" w:type="dxa"/>
            <w:hideMark/>
          </w:tcPr>
          <w:p w14:paraId="5CAF18A5" w14:textId="7505C0FA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Ruben Avis appointed as team leader.</w:t>
            </w:r>
          </w:p>
        </w:tc>
        <w:tc>
          <w:tcPr>
            <w:tcW w:w="2096" w:type="dxa"/>
            <w:hideMark/>
          </w:tcPr>
          <w:p w14:paraId="44515958" w14:textId="42FF11AE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7FDD51EB" w14:textId="48DAE557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08.02.23</w:t>
            </w:r>
          </w:p>
        </w:tc>
        <w:tc>
          <w:tcPr>
            <w:tcW w:w="2097" w:type="dxa"/>
            <w:hideMark/>
          </w:tcPr>
          <w:p w14:paraId="61B7EDC0" w14:textId="77777777" w:rsidR="00806059" w:rsidRDefault="00806059">
            <w:pPr>
              <w:rPr>
                <w:rFonts w:ascii="Arial" w:hAnsi="Arial" w:cs="Arial"/>
                <w:noProof/>
                <w:lang w:bidi="en-GB"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Completed</w:t>
            </w:r>
          </w:p>
          <w:p w14:paraId="689C931D" w14:textId="4068EC63" w:rsidR="00203391" w:rsidRPr="00B9504F" w:rsidRDefault="00203391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08.02.23</w:t>
            </w:r>
          </w:p>
        </w:tc>
      </w:tr>
      <w:tr w:rsidR="00806059" w14:paraId="581F2C6D" w14:textId="77777777" w:rsidTr="00806059">
        <w:tc>
          <w:tcPr>
            <w:tcW w:w="2736" w:type="dxa"/>
            <w:hideMark/>
          </w:tcPr>
          <w:p w14:paraId="68EEAA82" w14:textId="42335028" w:rsidR="00B9504F" w:rsidRPr="00B9504F" w:rsidRDefault="00806059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Ask Gordon and Stephen for shared webspace to create project.</w:t>
            </w:r>
          </w:p>
        </w:tc>
        <w:tc>
          <w:tcPr>
            <w:tcW w:w="2096" w:type="dxa"/>
            <w:hideMark/>
          </w:tcPr>
          <w:p w14:paraId="27101F03" w14:textId="425D668F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Sandra</w:t>
            </w:r>
          </w:p>
        </w:tc>
        <w:tc>
          <w:tcPr>
            <w:tcW w:w="2097" w:type="dxa"/>
            <w:hideMark/>
          </w:tcPr>
          <w:p w14:paraId="30826B24" w14:textId="57785835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 w:rsidRPr="00B9504F"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16550EA2" w14:textId="6258FED9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Email sent</w:t>
            </w:r>
            <w:r w:rsidR="00B9504F" w:rsidRPr="00B9504F">
              <w:rPr>
                <w:rFonts w:ascii="Arial" w:hAnsi="Arial" w:cs="Arial"/>
                <w:noProof/>
                <w:lang w:bidi="en-GB"/>
              </w:rPr>
              <w:t xml:space="preserve"> 13.02.23</w:t>
            </w:r>
            <w:r w:rsidRPr="00B9504F">
              <w:rPr>
                <w:rFonts w:ascii="Arial" w:hAnsi="Arial" w:cs="Arial"/>
                <w:noProof/>
                <w:lang w:bidi="en-GB"/>
              </w:rPr>
              <w:t>.</w:t>
            </w:r>
          </w:p>
        </w:tc>
      </w:tr>
      <w:tr w:rsidR="00806059" w14:paraId="3CFFC4B0" w14:textId="77777777" w:rsidTr="00806059">
        <w:tc>
          <w:tcPr>
            <w:tcW w:w="2736" w:type="dxa"/>
            <w:hideMark/>
          </w:tcPr>
          <w:p w14:paraId="3EF827B1" w14:textId="588C90DF" w:rsidR="00806059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sz w:val="24"/>
                <w:szCs w:val="24"/>
              </w:rPr>
              <w:t>Add document of idea concepts to shared folder.</w:t>
            </w:r>
          </w:p>
        </w:tc>
        <w:tc>
          <w:tcPr>
            <w:tcW w:w="2096" w:type="dxa"/>
            <w:hideMark/>
          </w:tcPr>
          <w:p w14:paraId="51177FD3" w14:textId="7FACE2AB" w:rsidR="00806059" w:rsidRPr="00B9504F" w:rsidRDefault="00B9504F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0D8FA948" w14:textId="1937DA3B" w:rsidR="00806059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137CEC0B" w14:textId="77777777" w:rsidR="00806059" w:rsidRDefault="00F304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B5DEAA6" w14:textId="4FD0C034" w:rsidR="00F30475" w:rsidRPr="00B9504F" w:rsidRDefault="00F304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13.02.23</w:t>
            </w:r>
          </w:p>
        </w:tc>
      </w:tr>
      <w:tr w:rsidR="00806059" w14:paraId="27F81A98" w14:textId="77777777" w:rsidTr="00806059">
        <w:tc>
          <w:tcPr>
            <w:tcW w:w="2736" w:type="dxa"/>
            <w:hideMark/>
          </w:tcPr>
          <w:p w14:paraId="3B295A5F" w14:textId="38597838" w:rsidR="00B9504F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Create </w:t>
            </w:r>
            <w:r w:rsidRPr="00B9504F">
              <w:rPr>
                <w:rFonts w:ascii="Arial" w:hAnsi="Arial" w:cs="Arial"/>
                <w:sz w:val="24"/>
                <w:szCs w:val="24"/>
              </w:rPr>
              <w:t>team role template and add to shared folder.</w:t>
            </w:r>
          </w:p>
        </w:tc>
        <w:tc>
          <w:tcPr>
            <w:tcW w:w="2096" w:type="dxa"/>
            <w:hideMark/>
          </w:tcPr>
          <w:p w14:paraId="3C7CBE76" w14:textId="4D1F795C" w:rsidR="00806059" w:rsidRPr="00B9504F" w:rsidRDefault="0080605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97" w:type="dxa"/>
            <w:hideMark/>
          </w:tcPr>
          <w:p w14:paraId="18A38771" w14:textId="59BDC579" w:rsidR="00806059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5A0D6B38" w14:textId="77777777" w:rsidR="00806059" w:rsidRDefault="00F548C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48FB3F8" w14:textId="504E854F" w:rsidR="00F548C0" w:rsidRPr="00B9504F" w:rsidRDefault="00F548C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15.02.23</w:t>
            </w:r>
          </w:p>
        </w:tc>
      </w:tr>
      <w:tr w:rsidR="00B9504F" w14:paraId="6B999332" w14:textId="77777777" w:rsidTr="00806059">
        <w:tc>
          <w:tcPr>
            <w:tcW w:w="2736" w:type="dxa"/>
          </w:tcPr>
          <w:p w14:paraId="019602E4" w14:textId="6EA0DB45" w:rsidR="00B9504F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Project plan added to shared folder.</w:t>
            </w:r>
          </w:p>
        </w:tc>
        <w:tc>
          <w:tcPr>
            <w:tcW w:w="2096" w:type="dxa"/>
          </w:tcPr>
          <w:p w14:paraId="72F99EF8" w14:textId="7C63BBEC" w:rsidR="00B9504F" w:rsidRPr="00B9504F" w:rsidRDefault="00B9504F">
            <w:pPr>
              <w:rPr>
                <w:rFonts w:ascii="Arial" w:hAnsi="Arial" w:cs="Arial"/>
                <w:noProof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Referdinand</w:t>
            </w:r>
            <w:proofErr w:type="spellEnd"/>
          </w:p>
        </w:tc>
        <w:tc>
          <w:tcPr>
            <w:tcW w:w="2097" w:type="dxa"/>
          </w:tcPr>
          <w:p w14:paraId="6D548E7F" w14:textId="013A24D5" w:rsidR="00B9504F" w:rsidRDefault="00B9504F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</w:tcPr>
          <w:p w14:paraId="514FCF2F" w14:textId="77777777" w:rsid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FEB93FF" w14:textId="31472D22" w:rsidR="00B9504F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01.02.23</w:t>
            </w:r>
          </w:p>
        </w:tc>
      </w:tr>
      <w:tr w:rsidR="002E58B5" w14:paraId="2FCEA62D" w14:textId="77777777" w:rsidTr="00806059">
        <w:tc>
          <w:tcPr>
            <w:tcW w:w="2736" w:type="dxa"/>
          </w:tcPr>
          <w:p w14:paraId="7DC0156D" w14:textId="25C9E0DE" w:rsidR="002E58B5" w:rsidRDefault="002E58B5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Jira access – email Gordon and Karen Mackay</w:t>
            </w:r>
          </w:p>
        </w:tc>
        <w:tc>
          <w:tcPr>
            <w:tcW w:w="2096" w:type="dxa"/>
          </w:tcPr>
          <w:p w14:paraId="4D02EB30" w14:textId="1FA5E216" w:rsidR="002E58B5" w:rsidRDefault="002E58B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Sandra</w:t>
            </w:r>
          </w:p>
        </w:tc>
        <w:tc>
          <w:tcPr>
            <w:tcW w:w="2097" w:type="dxa"/>
          </w:tcPr>
          <w:p w14:paraId="04055C32" w14:textId="303EFD3B" w:rsidR="002E58B5" w:rsidRDefault="002E58B5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15.02.23</w:t>
            </w:r>
          </w:p>
        </w:tc>
        <w:tc>
          <w:tcPr>
            <w:tcW w:w="2097" w:type="dxa"/>
          </w:tcPr>
          <w:p w14:paraId="6CBB9EA9" w14:textId="77777777" w:rsidR="002E58B5" w:rsidRDefault="002E58B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Email sent</w:t>
            </w:r>
          </w:p>
          <w:p w14:paraId="5CAE8FC7" w14:textId="14E34FA5" w:rsidR="002E58B5" w:rsidRDefault="002E58B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13.02.23</w:t>
            </w:r>
          </w:p>
        </w:tc>
      </w:tr>
    </w:tbl>
    <w:p w14:paraId="74210977" w14:textId="77777777" w:rsidR="00806059" w:rsidRDefault="00806059" w:rsidP="00806059">
      <w:pPr>
        <w:rPr>
          <w:noProof/>
          <w:sz w:val="22"/>
        </w:rPr>
      </w:pPr>
    </w:p>
    <w:p w14:paraId="7D923857" w14:textId="77777777" w:rsidR="00CA6B4F" w:rsidRPr="00CA6B4F" w:rsidRDefault="00000000" w:rsidP="00AB4981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Content>
          <w:r w:rsidR="00CA6B4F" w:rsidRPr="00CA6B4F">
            <w:rPr>
              <w:lang w:bidi="en-GB"/>
            </w:rPr>
            <w:t>New Business</w:t>
          </w:r>
        </w:sdtContent>
      </w:sdt>
    </w:p>
    <w:p w14:paraId="28659C05" w14:textId="6F9B881C" w:rsidR="00CA6B4F" w:rsidRDefault="00CA6B4F" w:rsidP="006F5F22">
      <w:pPr>
        <w:pStyle w:val="ListBullet"/>
        <w:numPr>
          <w:ilvl w:val="0"/>
          <w:numId w:val="6"/>
        </w:numPr>
      </w:pPr>
    </w:p>
    <w:p w14:paraId="3CC19B59" w14:textId="6A7184D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00302D4" w14:textId="2E90521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D21745F" w14:textId="777A24EB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3E7455B" w14:textId="7A5C82CE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4A13155E" w14:textId="77777777" w:rsidR="00B9504F" w:rsidRPr="00CA6B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D1F310C" w14:textId="77777777" w:rsidR="00CA6B4F" w:rsidRPr="00CA6B4F" w:rsidRDefault="00000000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5D2386A429B542E4AE0B5A7041A7536F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Next Meeting</w:t>
          </w:r>
        </w:sdtContent>
      </w:sdt>
    </w:p>
    <w:p w14:paraId="548385D9" w14:textId="2FFFAC05" w:rsidR="00CA6B4F" w:rsidRPr="00CA6B4F" w:rsidRDefault="00D71E21" w:rsidP="00CA6B4F">
      <w:pPr>
        <w:rPr>
          <w:color w:val="000000" w:themeColor="text1"/>
        </w:rPr>
      </w:pPr>
      <w:r>
        <w:rPr>
          <w:color w:val="000000" w:themeColor="text1"/>
          <w:lang w:bidi="en-GB"/>
        </w:rPr>
        <w:t>22/2/23, 11.20</w:t>
      </w:r>
      <w:r w:rsidR="003B0C95">
        <w:rPr>
          <w:color w:val="000000" w:themeColor="text1"/>
          <w:lang w:bidi="en-GB"/>
        </w:rPr>
        <w:t>-11.35</w:t>
      </w: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6847" w14:textId="77777777" w:rsidR="002231A3" w:rsidRDefault="002231A3">
      <w:pPr>
        <w:spacing w:after="0" w:line="240" w:lineRule="auto"/>
      </w:pPr>
      <w:r>
        <w:separator/>
      </w:r>
    </w:p>
  </w:endnote>
  <w:endnote w:type="continuationSeparator" w:id="0">
    <w:p w14:paraId="129A0776" w14:textId="77777777" w:rsidR="002231A3" w:rsidRDefault="002231A3">
      <w:pPr>
        <w:spacing w:after="0" w:line="240" w:lineRule="auto"/>
      </w:pPr>
      <w:r>
        <w:continuationSeparator/>
      </w:r>
    </w:p>
  </w:endnote>
  <w:endnote w:type="continuationNotice" w:id="1">
    <w:p w14:paraId="01B34730" w14:textId="77777777" w:rsidR="002231A3" w:rsidRDefault="002231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7D86" w14:textId="77777777" w:rsidR="002231A3" w:rsidRDefault="002231A3">
      <w:pPr>
        <w:spacing w:after="0" w:line="240" w:lineRule="auto"/>
      </w:pPr>
      <w:r>
        <w:separator/>
      </w:r>
    </w:p>
  </w:footnote>
  <w:footnote w:type="continuationSeparator" w:id="0">
    <w:p w14:paraId="19A62208" w14:textId="77777777" w:rsidR="002231A3" w:rsidRDefault="002231A3">
      <w:pPr>
        <w:spacing w:after="0" w:line="240" w:lineRule="auto"/>
      </w:pPr>
      <w:r>
        <w:continuationSeparator/>
      </w:r>
    </w:p>
  </w:footnote>
  <w:footnote w:type="continuationNotice" w:id="1">
    <w:p w14:paraId="29523034" w14:textId="77777777" w:rsidR="002231A3" w:rsidRDefault="002231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0804A32D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AA621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0670">
    <w:abstractNumId w:val="0"/>
  </w:num>
  <w:num w:numId="2" w16cid:durableId="2135366128">
    <w:abstractNumId w:val="3"/>
  </w:num>
  <w:num w:numId="3" w16cid:durableId="1954239630">
    <w:abstractNumId w:val="4"/>
  </w:num>
  <w:num w:numId="4" w16cid:durableId="278687134">
    <w:abstractNumId w:val="0"/>
    <w:lvlOverride w:ilvl="0">
      <w:startOverride w:val="1"/>
    </w:lvlOverride>
  </w:num>
  <w:num w:numId="5" w16cid:durableId="1924562069">
    <w:abstractNumId w:val="2"/>
  </w:num>
  <w:num w:numId="6" w16cid:durableId="79418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02E8A"/>
    <w:rsid w:val="0001495E"/>
    <w:rsid w:val="0001626D"/>
    <w:rsid w:val="00032E32"/>
    <w:rsid w:val="00035454"/>
    <w:rsid w:val="00087D2C"/>
    <w:rsid w:val="000A3D63"/>
    <w:rsid w:val="00136ABE"/>
    <w:rsid w:val="001505C1"/>
    <w:rsid w:val="00203391"/>
    <w:rsid w:val="002231A3"/>
    <w:rsid w:val="0024791D"/>
    <w:rsid w:val="002E0B9C"/>
    <w:rsid w:val="002E58B5"/>
    <w:rsid w:val="002E6287"/>
    <w:rsid w:val="002E628A"/>
    <w:rsid w:val="00303AE1"/>
    <w:rsid w:val="00324B81"/>
    <w:rsid w:val="003537A3"/>
    <w:rsid w:val="003739F0"/>
    <w:rsid w:val="003949BD"/>
    <w:rsid w:val="003B0C95"/>
    <w:rsid w:val="003C5D5C"/>
    <w:rsid w:val="003F179C"/>
    <w:rsid w:val="003F6401"/>
    <w:rsid w:val="0044580A"/>
    <w:rsid w:val="004A441F"/>
    <w:rsid w:val="004D61A7"/>
    <w:rsid w:val="005232AD"/>
    <w:rsid w:val="00524B92"/>
    <w:rsid w:val="00542003"/>
    <w:rsid w:val="00560F76"/>
    <w:rsid w:val="00564D38"/>
    <w:rsid w:val="00585002"/>
    <w:rsid w:val="00591FFE"/>
    <w:rsid w:val="005F38D7"/>
    <w:rsid w:val="006B7784"/>
    <w:rsid w:val="006F16F0"/>
    <w:rsid w:val="006F5F22"/>
    <w:rsid w:val="007520BE"/>
    <w:rsid w:val="00761CCB"/>
    <w:rsid w:val="007A4B7C"/>
    <w:rsid w:val="00806059"/>
    <w:rsid w:val="008322A7"/>
    <w:rsid w:val="008612F2"/>
    <w:rsid w:val="00874DBC"/>
    <w:rsid w:val="008A3524"/>
    <w:rsid w:val="008B2C55"/>
    <w:rsid w:val="00921B75"/>
    <w:rsid w:val="00982EB8"/>
    <w:rsid w:val="009853C9"/>
    <w:rsid w:val="00991CE2"/>
    <w:rsid w:val="00991EA2"/>
    <w:rsid w:val="00A00783"/>
    <w:rsid w:val="00A448C1"/>
    <w:rsid w:val="00A94B96"/>
    <w:rsid w:val="00AA7AA0"/>
    <w:rsid w:val="00AB4981"/>
    <w:rsid w:val="00AD20E5"/>
    <w:rsid w:val="00AD7BCB"/>
    <w:rsid w:val="00B43495"/>
    <w:rsid w:val="00B70211"/>
    <w:rsid w:val="00B9504F"/>
    <w:rsid w:val="00BE07A7"/>
    <w:rsid w:val="00BE2EB0"/>
    <w:rsid w:val="00C117CF"/>
    <w:rsid w:val="00C42910"/>
    <w:rsid w:val="00C457B5"/>
    <w:rsid w:val="00C52A82"/>
    <w:rsid w:val="00CA6B4F"/>
    <w:rsid w:val="00D2721F"/>
    <w:rsid w:val="00D71E21"/>
    <w:rsid w:val="00DA4A43"/>
    <w:rsid w:val="00DA5BEB"/>
    <w:rsid w:val="00DC3B41"/>
    <w:rsid w:val="00DC43BE"/>
    <w:rsid w:val="00DE395C"/>
    <w:rsid w:val="00E02EFD"/>
    <w:rsid w:val="00E2411A"/>
    <w:rsid w:val="00E37225"/>
    <w:rsid w:val="00E51439"/>
    <w:rsid w:val="00E605B6"/>
    <w:rsid w:val="00ED4DDF"/>
    <w:rsid w:val="00EF36A5"/>
    <w:rsid w:val="00F14790"/>
    <w:rsid w:val="00F30475"/>
    <w:rsid w:val="00F548C0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B036A7" w:rsidRDefault="00B036A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B036A7" w:rsidRDefault="00B036A7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  <w:docPart>
      <w:docPartPr>
        <w:name w:val="5D2386A429B542E4AE0B5A7041A7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2345-14D2-40CC-AB38-8E1911653268}"/>
      </w:docPartPr>
      <w:docPartBody>
        <w:p w:rsidR="00B036A7" w:rsidRDefault="00B036A7">
          <w:pPr>
            <w:pStyle w:val="5D2386A429B542E4AE0B5A7041A7536F"/>
          </w:pPr>
          <w:r w:rsidRPr="00AB4981">
            <w:rPr>
              <w:lang w:bidi="en-GB"/>
            </w:rP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7"/>
    <w:rsid w:val="007E26F3"/>
    <w:rsid w:val="00A61DFE"/>
    <w:rsid w:val="00B036A7"/>
    <w:rsid w:val="00B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2023-02-13T22:37:00Z</dcterms:created>
  <dcterms:modified xsi:type="dcterms:W3CDTF">2023-02-16T22:39:00Z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