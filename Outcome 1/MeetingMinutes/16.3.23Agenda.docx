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7D866" w14:textId="6C2B0587" w:rsidR="00EF36A5" w:rsidRPr="00AB4981" w:rsidRDefault="00806059" w:rsidP="00AB4981">
      <w:pPr>
        <w:pStyle w:val="Title"/>
      </w:pPr>
      <w:r>
        <w:t>TeamWork</w:t>
      </w:r>
    </w:p>
    <w:p w14:paraId="122588C4" w14:textId="4933872A" w:rsidR="00EF36A5" w:rsidRPr="00303AE1" w:rsidRDefault="003739F0" w:rsidP="00AB4981">
      <w:pPr>
        <w:pStyle w:val="Title"/>
        <w:rPr>
          <w:b w:val="0"/>
        </w:rPr>
      </w:pPr>
      <w:r>
        <w:rPr>
          <w:b w:val="0"/>
          <w:lang w:bidi="en-GB"/>
        </w:rPr>
        <w:t>Agenda</w:t>
      </w:r>
      <w:r w:rsidR="003F6401">
        <w:rPr>
          <w:b w:val="0"/>
          <w:lang w:bidi="en-GB"/>
        </w:rPr>
        <w:t xml:space="preserve"> </w:t>
      </w:r>
    </w:p>
    <w:p w14:paraId="44FC7429" w14:textId="412FFEC4" w:rsidR="00EF36A5" w:rsidRPr="00AB4981" w:rsidRDefault="00EF36A5" w:rsidP="00AB4981">
      <w:pPr>
        <w:pStyle w:val="Details"/>
      </w:pPr>
      <w:r w:rsidRPr="00AB4981">
        <w:rPr>
          <w:b/>
          <w:lang w:bidi="en-GB"/>
        </w:rPr>
        <w:t>Date</w:t>
      </w:r>
      <w:r w:rsidRPr="00AB4981">
        <w:rPr>
          <w:lang w:bidi="en-GB"/>
        </w:rPr>
        <w:t xml:space="preserve">: </w:t>
      </w:r>
      <w:r w:rsidR="006149F7">
        <w:rPr>
          <w:rFonts w:ascii="Arial" w:hAnsi="Arial" w:cs="Arial"/>
          <w:sz w:val="24"/>
          <w:szCs w:val="24"/>
        </w:rPr>
        <w:t>16</w:t>
      </w:r>
      <w:r w:rsidR="009C177A">
        <w:rPr>
          <w:rFonts w:ascii="Arial" w:hAnsi="Arial" w:cs="Arial"/>
          <w:sz w:val="24"/>
          <w:szCs w:val="24"/>
        </w:rPr>
        <w:t>.3</w:t>
      </w:r>
      <w:r w:rsidR="00C42910">
        <w:rPr>
          <w:rFonts w:ascii="Arial" w:hAnsi="Arial" w:cs="Arial"/>
          <w:sz w:val="24"/>
          <w:szCs w:val="24"/>
        </w:rPr>
        <w:t>.23</w:t>
      </w:r>
    </w:p>
    <w:p w14:paraId="24012223" w14:textId="34502BD6" w:rsidR="00EF36A5" w:rsidRPr="00AB4981" w:rsidRDefault="00EF36A5" w:rsidP="00AB4981">
      <w:pPr>
        <w:pStyle w:val="Details"/>
      </w:pPr>
      <w:r w:rsidRPr="00AB4981">
        <w:rPr>
          <w:b/>
          <w:lang w:bidi="en-GB"/>
        </w:rPr>
        <w:t>Time</w:t>
      </w:r>
      <w:r w:rsidRPr="00AB4981">
        <w:rPr>
          <w:lang w:bidi="en-GB"/>
        </w:rPr>
        <w:t xml:space="preserve">: </w:t>
      </w:r>
      <w:r w:rsidR="009C177A">
        <w:t>11.45</w:t>
      </w:r>
    </w:p>
    <w:p w14:paraId="5A875901" w14:textId="462FEB9E" w:rsidR="00EF36A5" w:rsidRPr="00AB4981" w:rsidRDefault="00EF36A5" w:rsidP="00AB4981">
      <w:pPr>
        <w:pStyle w:val="Details"/>
      </w:pPr>
      <w:r w:rsidRPr="00AB4981">
        <w:rPr>
          <w:b/>
          <w:lang w:bidi="en-GB"/>
        </w:rPr>
        <w:t>Facilitator</w:t>
      </w:r>
      <w:r w:rsidRPr="00AB4981">
        <w:rPr>
          <w:lang w:bidi="en-GB"/>
        </w:rPr>
        <w:t xml:space="preserve">: </w:t>
      </w:r>
      <w:r w:rsidR="00C42910">
        <w:t>Ruben Avis</w:t>
      </w:r>
    </w:p>
    <w:p w14:paraId="156E4F5C" w14:textId="77777777" w:rsidR="00CA6B4F" w:rsidRDefault="00000000" w:rsidP="00AB4981">
      <w:pPr>
        <w:pStyle w:val="Heading1"/>
      </w:pPr>
      <w:sdt>
        <w:sdtPr>
          <w:alias w:val="In attendance:"/>
          <w:tag w:val="In attendance:"/>
          <w:id w:val="-34966697"/>
          <w:placeholder>
            <w:docPart w:val="9D82713EA25648629F2B22DDF516B8A0"/>
          </w:placeholder>
          <w:temporary/>
          <w:showingPlcHdr/>
          <w15:appearance w15:val="hidden"/>
        </w:sdtPr>
        <w:sdtContent>
          <w:r w:rsidR="00CA6B4F" w:rsidRPr="00AB4981">
            <w:rPr>
              <w:lang w:bidi="en-GB"/>
            </w:rPr>
            <w:t>In Attendance</w:t>
          </w:r>
        </w:sdtContent>
      </w:sdt>
    </w:p>
    <w:p w14:paraId="7879CE2F" w14:textId="77777777" w:rsidR="008322A7" w:rsidRPr="00C42910" w:rsidRDefault="008322A7" w:rsidP="00C42910"/>
    <w:p w14:paraId="68A646F5" w14:textId="575F7CF0" w:rsidR="00C52A82" w:rsidRDefault="00806059" w:rsidP="00CA6B4F">
      <w:pPr>
        <w:rPr>
          <w:rFonts w:asciiTheme="majorHAnsi" w:hAnsiTheme="majorHAnsi"/>
          <w:color w:val="000000" w:themeColor="text1"/>
          <w:sz w:val="30"/>
          <w:szCs w:val="30"/>
        </w:rPr>
      </w:pPr>
      <w:r w:rsidRPr="00806059">
        <w:rPr>
          <w:rFonts w:asciiTheme="majorHAnsi" w:hAnsiTheme="majorHAnsi"/>
          <w:color w:val="000000" w:themeColor="text1"/>
          <w:sz w:val="30"/>
          <w:szCs w:val="30"/>
        </w:rPr>
        <w:t>Apologies</w:t>
      </w:r>
    </w:p>
    <w:p w14:paraId="4251BADF" w14:textId="39A57EBB" w:rsidR="00DC3B41" w:rsidRPr="00DC3B41" w:rsidRDefault="00DC3B41" w:rsidP="00CA6B4F">
      <w:pPr>
        <w:rPr>
          <w:rFonts w:ascii="Arial" w:hAnsi="Arial" w:cs="Arial"/>
          <w:color w:val="000000" w:themeColor="text1"/>
          <w:szCs w:val="24"/>
        </w:rPr>
      </w:pPr>
    </w:p>
    <w:p w14:paraId="1AB4933C" w14:textId="7EC5F81A" w:rsidR="00CA6B4F" w:rsidRDefault="00CA6B4F" w:rsidP="00AB4981">
      <w:pPr>
        <w:pStyle w:val="Heading1"/>
        <w:rPr>
          <w:lang w:bidi="en-GB"/>
        </w:rPr>
      </w:pPr>
      <w:r w:rsidRPr="00CA6B4F">
        <w:rPr>
          <w:lang w:bidi="en-GB"/>
        </w:rPr>
        <w:t>Approval of Minutes</w:t>
      </w:r>
    </w:p>
    <w:p w14:paraId="5F7BFC04" w14:textId="1B326284" w:rsidR="001A06FC" w:rsidRPr="001A06FC" w:rsidRDefault="00E20BB7" w:rsidP="001A06FC">
      <w:pPr>
        <w:rPr>
          <w:lang w:bidi="en-GB"/>
        </w:rPr>
      </w:pPr>
      <w:r>
        <w:rPr>
          <w:lang w:bidi="en-GB"/>
        </w:rPr>
        <w:t>No minutes to approve.</w:t>
      </w:r>
    </w:p>
    <w:p w14:paraId="418CF158" w14:textId="77777777" w:rsidR="00806059" w:rsidRDefault="00806059" w:rsidP="00806059">
      <w:pPr>
        <w:pStyle w:val="Heading1"/>
        <w:rPr>
          <w:noProof/>
        </w:rPr>
      </w:pPr>
      <w:r>
        <w:rPr>
          <w:noProof/>
          <w:lang w:bidi="en-GB"/>
        </w:rPr>
        <w:t>Agenda items</w:t>
      </w:r>
    </w:p>
    <w:p w14:paraId="0686A445" w14:textId="32F2A3C3" w:rsidR="00C5413E" w:rsidRDefault="00031FAC" w:rsidP="00F3055E">
      <w:pPr>
        <w:pStyle w:val="ListNumber"/>
        <w:numPr>
          <w:ilvl w:val="0"/>
          <w:numId w:val="4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Review if all</w:t>
      </w:r>
      <w:r w:rsidR="00753DE9">
        <w:rPr>
          <w:rFonts w:ascii="Arial" w:hAnsi="Arial" w:cs="Arial"/>
          <w:noProof/>
        </w:rPr>
        <w:t xml:space="preserve"> assigned</w:t>
      </w:r>
      <w:r>
        <w:rPr>
          <w:rFonts w:ascii="Arial" w:hAnsi="Arial" w:cs="Arial"/>
          <w:noProof/>
        </w:rPr>
        <w:t xml:space="preserve"> biscuit descriptions have been completed</w:t>
      </w:r>
      <w:r w:rsidR="00753DE9">
        <w:rPr>
          <w:rFonts w:ascii="Arial" w:hAnsi="Arial" w:cs="Arial"/>
          <w:noProof/>
        </w:rPr>
        <w:t xml:space="preserve"> (3 each)</w:t>
      </w:r>
    </w:p>
    <w:p w14:paraId="391181D5" w14:textId="23B0C5F9" w:rsidR="006149F7" w:rsidRDefault="00DC1D16" w:rsidP="00F3055E">
      <w:pPr>
        <w:pStyle w:val="ListNumber"/>
        <w:numPr>
          <w:ilvl w:val="0"/>
          <w:numId w:val="4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Review status of Github related setup</w:t>
      </w:r>
      <w:r w:rsidR="003E0B37">
        <w:rPr>
          <w:rFonts w:ascii="Arial" w:hAnsi="Arial" w:cs="Arial"/>
          <w:noProof/>
        </w:rPr>
        <w:t xml:space="preserve"> for all team members</w:t>
      </w:r>
    </w:p>
    <w:p w14:paraId="72E6F0B3" w14:textId="0721DE6F" w:rsidR="00E20BB7" w:rsidRDefault="00A769B6" w:rsidP="00F3055E">
      <w:pPr>
        <w:pStyle w:val="ListNumber"/>
        <w:numPr>
          <w:ilvl w:val="0"/>
          <w:numId w:val="4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Assign specific roles related to HTML creation</w:t>
      </w:r>
      <w:r w:rsidR="00956EBE">
        <w:rPr>
          <w:rFonts w:ascii="Arial" w:hAnsi="Arial" w:cs="Arial"/>
          <w:noProof/>
        </w:rPr>
        <w:t>/CSS</w:t>
      </w:r>
      <w:r w:rsidR="0032731D">
        <w:rPr>
          <w:rFonts w:ascii="Arial" w:hAnsi="Arial" w:cs="Arial"/>
          <w:noProof/>
        </w:rPr>
        <w:t>1</w:t>
      </w:r>
    </w:p>
    <w:p w14:paraId="72C4DEF5" w14:textId="0D073B8B" w:rsidR="00956EBE" w:rsidRPr="00C5413E" w:rsidRDefault="00AE792A" w:rsidP="00F3055E">
      <w:pPr>
        <w:pStyle w:val="ListNumber"/>
        <w:numPr>
          <w:ilvl w:val="0"/>
          <w:numId w:val="4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Discuss design concept suggested by Referdinand</w:t>
      </w:r>
    </w:p>
    <w:p w14:paraId="07A76982" w14:textId="12953D11" w:rsidR="00FF003D" w:rsidRPr="00E02EFD" w:rsidRDefault="00FF003D" w:rsidP="00F3055E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noProof/>
        </w:rPr>
      </w:pP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2736"/>
        <w:gridCol w:w="2096"/>
        <w:gridCol w:w="2097"/>
        <w:gridCol w:w="2097"/>
      </w:tblGrid>
      <w:tr w:rsidR="00806059" w14:paraId="5619F271" w14:textId="77777777" w:rsidTr="00806059">
        <w:trPr>
          <w:trHeight w:val="1036"/>
          <w:tblHeader/>
        </w:trPr>
        <w:tc>
          <w:tcPr>
            <w:tcW w:w="2736" w:type="dxa"/>
            <w:hideMark/>
          </w:tcPr>
          <w:p w14:paraId="50EBEB0C" w14:textId="77777777" w:rsidR="00806059" w:rsidRDefault="00806059">
            <w:pPr>
              <w:pStyle w:val="Heading1"/>
              <w:rPr>
                <w:noProof/>
              </w:rPr>
            </w:pPr>
            <w:r>
              <w:rPr>
                <w:noProof/>
                <w:lang w:bidi="en-GB"/>
              </w:rPr>
              <w:t>Action items</w:t>
            </w:r>
          </w:p>
        </w:tc>
        <w:tc>
          <w:tcPr>
            <w:tcW w:w="2096" w:type="dxa"/>
            <w:hideMark/>
          </w:tcPr>
          <w:p w14:paraId="05A50115" w14:textId="77777777" w:rsidR="00806059" w:rsidRDefault="00806059">
            <w:pPr>
              <w:pStyle w:val="Heading1"/>
              <w:rPr>
                <w:noProof/>
              </w:rPr>
            </w:pPr>
            <w:r>
              <w:rPr>
                <w:noProof/>
                <w:lang w:bidi="en-GB"/>
              </w:rPr>
              <w:t>Owner(s)</w:t>
            </w:r>
          </w:p>
        </w:tc>
        <w:tc>
          <w:tcPr>
            <w:tcW w:w="2097" w:type="dxa"/>
            <w:hideMark/>
          </w:tcPr>
          <w:p w14:paraId="26272E50" w14:textId="77777777" w:rsidR="00806059" w:rsidRDefault="00806059">
            <w:pPr>
              <w:pStyle w:val="Heading1"/>
              <w:rPr>
                <w:noProof/>
              </w:rPr>
            </w:pPr>
            <w:r>
              <w:rPr>
                <w:noProof/>
                <w:lang w:bidi="en-GB"/>
              </w:rPr>
              <w:t>Deadline</w:t>
            </w:r>
          </w:p>
        </w:tc>
        <w:tc>
          <w:tcPr>
            <w:tcW w:w="2097" w:type="dxa"/>
            <w:hideMark/>
          </w:tcPr>
          <w:p w14:paraId="482888EE" w14:textId="77777777" w:rsidR="00806059" w:rsidRDefault="00806059">
            <w:pPr>
              <w:pStyle w:val="Heading1"/>
              <w:rPr>
                <w:noProof/>
              </w:rPr>
            </w:pPr>
            <w:r>
              <w:rPr>
                <w:noProof/>
                <w:lang w:bidi="en-GB"/>
              </w:rPr>
              <w:t>Status</w:t>
            </w:r>
          </w:p>
        </w:tc>
      </w:tr>
    </w:tbl>
    <w:tbl>
      <w:tblPr>
        <w:tblpPr w:leftFromText="180" w:rightFromText="180" w:vertAnchor="text" w:tblpY="1"/>
        <w:tblOverlap w:val="never"/>
        <w:tblW w:w="4274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2995"/>
        <w:gridCol w:w="1967"/>
        <w:gridCol w:w="2753"/>
      </w:tblGrid>
      <w:tr w:rsidR="00EB37E3" w:rsidRPr="00B9504F" w14:paraId="29BF787B" w14:textId="77777777" w:rsidTr="009C177A">
        <w:trPr>
          <w:gridAfter w:val="1"/>
          <w:wAfter w:w="2753" w:type="dxa"/>
          <w:trHeight w:val="80"/>
        </w:trPr>
        <w:tc>
          <w:tcPr>
            <w:tcW w:w="2995" w:type="dxa"/>
            <w:hideMark/>
          </w:tcPr>
          <w:p w14:paraId="431734D2" w14:textId="77777777" w:rsidR="00EB37E3" w:rsidRPr="00E046C1" w:rsidRDefault="00EB37E3" w:rsidP="00775050">
            <w:pPr>
              <w:rPr>
                <w:rFonts w:ascii="Arial" w:hAnsi="Arial" w:cs="Arial"/>
                <w:noProof/>
                <w:szCs w:val="24"/>
              </w:rPr>
            </w:pPr>
          </w:p>
        </w:tc>
        <w:tc>
          <w:tcPr>
            <w:tcW w:w="1967" w:type="dxa"/>
            <w:hideMark/>
          </w:tcPr>
          <w:p w14:paraId="6C523B72" w14:textId="77777777" w:rsidR="00EB37E3" w:rsidRPr="00B9504F" w:rsidRDefault="00EB37E3" w:rsidP="00775050">
            <w:pPr>
              <w:rPr>
                <w:rFonts w:ascii="Arial" w:hAnsi="Arial" w:cs="Arial"/>
                <w:noProof/>
              </w:rPr>
            </w:pPr>
          </w:p>
        </w:tc>
      </w:tr>
      <w:tr w:rsidR="009C177A" w:rsidRPr="00B9504F" w14:paraId="7A7ABF64" w14:textId="77777777" w:rsidTr="009C177A">
        <w:tc>
          <w:tcPr>
            <w:tcW w:w="2995" w:type="dxa"/>
            <w:hideMark/>
          </w:tcPr>
          <w:p w14:paraId="50AC8C1F" w14:textId="77777777" w:rsidR="009C177A" w:rsidRPr="006149F7" w:rsidRDefault="009C177A" w:rsidP="006149F7">
            <w:pPr>
              <w:rPr>
                <w:rFonts w:ascii="Arial" w:hAnsi="Arial" w:cs="Arial"/>
                <w:noProof/>
                <w:szCs w:val="24"/>
              </w:rPr>
            </w:pPr>
          </w:p>
          <w:p w14:paraId="0CFE6048" w14:textId="2B348725" w:rsidR="009C177A" w:rsidRPr="00413ACD" w:rsidRDefault="009C177A" w:rsidP="0077505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Write HTML code to create background and basic header for website</w:t>
            </w:r>
          </w:p>
        </w:tc>
        <w:tc>
          <w:tcPr>
            <w:tcW w:w="1967" w:type="dxa"/>
            <w:hideMark/>
          </w:tcPr>
          <w:p w14:paraId="15C059E3" w14:textId="4CFB58E2" w:rsidR="009C177A" w:rsidRDefault="009C177A" w:rsidP="00775050">
            <w:pPr>
              <w:rPr>
                <w:rFonts w:ascii="Arial" w:hAnsi="Arial" w:cs="Arial"/>
                <w:noProof/>
              </w:rPr>
            </w:pPr>
          </w:p>
          <w:p w14:paraId="15BC9649" w14:textId="6994DD06" w:rsidR="009C177A" w:rsidRDefault="009C177A" w:rsidP="00775050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Referdinand</w:t>
            </w:r>
          </w:p>
          <w:p w14:paraId="7EDE39BE" w14:textId="77777777" w:rsidR="009C177A" w:rsidRPr="00FC6187" w:rsidRDefault="009C177A" w:rsidP="00775050">
            <w:pPr>
              <w:rPr>
                <w:rFonts w:ascii="Arial" w:hAnsi="Arial" w:cs="Arial"/>
              </w:rPr>
            </w:pPr>
          </w:p>
        </w:tc>
        <w:tc>
          <w:tcPr>
            <w:tcW w:w="2753" w:type="dxa"/>
            <w:hideMark/>
          </w:tcPr>
          <w:p w14:paraId="2E5A3C50" w14:textId="442BF468" w:rsidR="009C177A" w:rsidRDefault="009C177A" w:rsidP="00775050">
            <w:pPr>
              <w:rPr>
                <w:rFonts w:ascii="Arial" w:hAnsi="Arial" w:cs="Arial"/>
                <w:noProof/>
                <w:lang w:bidi="en-GB"/>
              </w:rPr>
            </w:pPr>
          </w:p>
          <w:p w14:paraId="56262F7F" w14:textId="636A4EED" w:rsidR="009C177A" w:rsidRDefault="009C177A" w:rsidP="00775050">
            <w:pPr>
              <w:rPr>
                <w:rFonts w:ascii="Arial" w:hAnsi="Arial" w:cs="Arial"/>
                <w:noProof/>
                <w:lang w:bidi="en-GB"/>
              </w:rPr>
            </w:pPr>
            <w:r>
              <w:rPr>
                <w:rFonts w:ascii="Arial" w:hAnsi="Arial" w:cs="Arial"/>
                <w:noProof/>
                <w:lang w:bidi="en-GB"/>
              </w:rPr>
              <w:t>Unspecified</w:t>
            </w:r>
          </w:p>
          <w:p w14:paraId="11F8ED30" w14:textId="77777777" w:rsidR="009C177A" w:rsidRPr="00FC6187" w:rsidRDefault="009C177A" w:rsidP="00775050">
            <w:pPr>
              <w:rPr>
                <w:rFonts w:ascii="Arial" w:hAnsi="Arial" w:cs="Arial"/>
              </w:rPr>
            </w:pPr>
          </w:p>
        </w:tc>
      </w:tr>
      <w:tr w:rsidR="009C177A" w14:paraId="561BF6ED" w14:textId="77777777" w:rsidTr="009C177A">
        <w:tc>
          <w:tcPr>
            <w:tcW w:w="2995" w:type="dxa"/>
          </w:tcPr>
          <w:p w14:paraId="31A4E478" w14:textId="77777777" w:rsidR="009C177A" w:rsidRPr="00753DE9" w:rsidRDefault="009C177A" w:rsidP="009C177A">
            <w:pPr>
              <w:rPr>
                <w:rFonts w:ascii="Arial" w:hAnsi="Arial" w:cs="Arial"/>
                <w:szCs w:val="24"/>
              </w:rPr>
            </w:pPr>
          </w:p>
          <w:p w14:paraId="27B628AD" w14:textId="77777777" w:rsidR="009C177A" w:rsidRPr="00753DE9" w:rsidRDefault="009C177A" w:rsidP="009C177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noProof/>
                <w:sz w:val="24"/>
                <w:szCs w:val="24"/>
                <w:lang w:bidi="en-GB"/>
              </w:rPr>
            </w:pPr>
            <w:r w:rsidRPr="00753DE9">
              <w:rPr>
                <w:rFonts w:ascii="Arial" w:hAnsi="Arial" w:cs="Arial"/>
                <w:noProof/>
                <w:sz w:val="24"/>
                <w:szCs w:val="24"/>
                <w:lang w:bidi="en-GB"/>
              </w:rPr>
              <w:t>Create 3 biscuit information logs each.</w:t>
            </w:r>
          </w:p>
          <w:p w14:paraId="12432DA5" w14:textId="77777777" w:rsidR="009C177A" w:rsidRPr="00753DE9" w:rsidRDefault="009C177A" w:rsidP="00775050">
            <w:pPr>
              <w:pStyle w:val="ListParagraph"/>
              <w:rPr>
                <w:rFonts w:ascii="Arial" w:hAnsi="Arial" w:cs="Arial"/>
                <w:noProof/>
                <w:sz w:val="24"/>
                <w:szCs w:val="24"/>
                <w:lang w:bidi="en-GB"/>
              </w:rPr>
            </w:pPr>
          </w:p>
          <w:p w14:paraId="363AE0A5" w14:textId="5B128DE3" w:rsidR="009C177A" w:rsidRPr="00753DE9" w:rsidRDefault="009C177A" w:rsidP="009C177A">
            <w:pPr>
              <w:rPr>
                <w:rFonts w:ascii="Arial" w:hAnsi="Arial" w:cs="Arial"/>
                <w:noProof/>
                <w:szCs w:val="24"/>
                <w:lang w:bidi="en-GB"/>
              </w:rPr>
            </w:pPr>
          </w:p>
        </w:tc>
        <w:tc>
          <w:tcPr>
            <w:tcW w:w="1967" w:type="dxa"/>
          </w:tcPr>
          <w:p w14:paraId="0BC8DB48" w14:textId="77777777" w:rsidR="009C177A" w:rsidRPr="00753DE9" w:rsidRDefault="009C177A" w:rsidP="00775050">
            <w:pPr>
              <w:rPr>
                <w:rFonts w:ascii="Arial" w:hAnsi="Arial" w:cs="Arial"/>
                <w:szCs w:val="24"/>
              </w:rPr>
            </w:pPr>
          </w:p>
          <w:p w14:paraId="5FA102F5" w14:textId="77777777" w:rsidR="009C177A" w:rsidRPr="00753DE9" w:rsidRDefault="009C177A" w:rsidP="00775050">
            <w:pPr>
              <w:rPr>
                <w:rFonts w:ascii="Arial" w:hAnsi="Arial" w:cs="Arial"/>
                <w:szCs w:val="24"/>
              </w:rPr>
            </w:pPr>
            <w:r w:rsidRPr="00753DE9">
              <w:rPr>
                <w:rFonts w:ascii="Arial" w:hAnsi="Arial" w:cs="Arial"/>
                <w:szCs w:val="24"/>
              </w:rPr>
              <w:t>All team members.</w:t>
            </w:r>
          </w:p>
        </w:tc>
        <w:tc>
          <w:tcPr>
            <w:tcW w:w="2753" w:type="dxa"/>
          </w:tcPr>
          <w:p w14:paraId="3EFB4D51" w14:textId="77777777" w:rsidR="009C177A" w:rsidRPr="00832CCC" w:rsidRDefault="009C177A" w:rsidP="00775050">
            <w:pPr>
              <w:rPr>
                <w:rFonts w:ascii="Arial" w:hAnsi="Arial" w:cs="Arial"/>
                <w:lang w:bidi="en-GB"/>
              </w:rPr>
            </w:pPr>
          </w:p>
          <w:p w14:paraId="37955AB9" w14:textId="77777777" w:rsidR="009C177A" w:rsidRDefault="009C177A" w:rsidP="00775050">
            <w:pPr>
              <w:rPr>
                <w:rFonts w:ascii="Arial" w:hAnsi="Arial" w:cs="Arial"/>
                <w:lang w:bidi="en-GB"/>
              </w:rPr>
            </w:pPr>
            <w:r>
              <w:rPr>
                <w:rFonts w:ascii="Arial" w:hAnsi="Arial" w:cs="Arial"/>
                <w:lang w:bidi="en-GB"/>
              </w:rPr>
              <w:t>28.02.23</w:t>
            </w:r>
          </w:p>
          <w:p w14:paraId="0AE3BF97" w14:textId="77777777" w:rsidR="009C177A" w:rsidRDefault="009C177A" w:rsidP="00775050">
            <w:pPr>
              <w:rPr>
                <w:rFonts w:ascii="Arial" w:hAnsi="Arial" w:cs="Arial"/>
                <w:lang w:bidi="en-GB"/>
              </w:rPr>
            </w:pPr>
          </w:p>
          <w:p w14:paraId="41AB4396" w14:textId="77C63B74" w:rsidR="009C177A" w:rsidRPr="00C443CC" w:rsidRDefault="009C177A" w:rsidP="00775050">
            <w:pPr>
              <w:rPr>
                <w:rFonts w:ascii="Arial" w:hAnsi="Arial" w:cs="Arial"/>
                <w:lang w:bidi="en-GB"/>
              </w:rPr>
            </w:pPr>
          </w:p>
        </w:tc>
      </w:tr>
      <w:tr w:rsidR="009C177A" w14:paraId="747969B3" w14:textId="77777777" w:rsidTr="009C177A">
        <w:tc>
          <w:tcPr>
            <w:tcW w:w="2995" w:type="dxa"/>
          </w:tcPr>
          <w:p w14:paraId="0050AF17" w14:textId="6CB44A6E" w:rsidR="009C177A" w:rsidRDefault="004B3721" w:rsidP="009C177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8"/>
              </w:rPr>
            </w:pPr>
            <w:r w:rsidRPr="004B3721">
              <w:rPr>
                <w:rFonts w:ascii="Arial" w:hAnsi="Arial" w:cs="Arial"/>
                <w:sz w:val="24"/>
                <w:szCs w:val="28"/>
              </w:rPr>
              <w:t>Follow Sandra’s tutorial doc to get setup on GitHub.</w:t>
            </w:r>
          </w:p>
          <w:p w14:paraId="5B9855EB" w14:textId="6D3B75AF" w:rsidR="00C97DAC" w:rsidRDefault="00C97DAC" w:rsidP="00C97DAC">
            <w:pPr>
              <w:rPr>
                <w:rFonts w:ascii="Arial" w:hAnsi="Arial" w:cs="Arial"/>
                <w:szCs w:val="28"/>
              </w:rPr>
            </w:pPr>
          </w:p>
          <w:p w14:paraId="1D1EAE6A" w14:textId="77777777" w:rsidR="003E0B37" w:rsidRDefault="003E0B37" w:rsidP="00C97DAC">
            <w:pPr>
              <w:rPr>
                <w:rFonts w:ascii="Arial" w:hAnsi="Arial" w:cs="Arial"/>
                <w:szCs w:val="28"/>
              </w:rPr>
            </w:pPr>
          </w:p>
          <w:p w14:paraId="310832C9" w14:textId="27716C19" w:rsidR="004B3721" w:rsidRPr="003E0B37" w:rsidRDefault="003E0B37" w:rsidP="003E0B3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Cs w:val="24"/>
              </w:rPr>
            </w:pPr>
            <w:r w:rsidRPr="003E0B37">
              <w:rPr>
                <w:rFonts w:ascii="Arial" w:hAnsi="Arial" w:cs="Arial"/>
                <w:sz w:val="24"/>
                <w:szCs w:val="32"/>
              </w:rPr>
              <w:t xml:space="preserve"> Acquire pictures of biscuits unavailable online</w:t>
            </w:r>
          </w:p>
          <w:p w14:paraId="2EB3DD5E" w14:textId="77777777" w:rsidR="003E0B37" w:rsidRPr="003E0B37" w:rsidRDefault="003E0B37" w:rsidP="003E0B37">
            <w:pPr>
              <w:pStyle w:val="ListParagraph"/>
              <w:rPr>
                <w:rFonts w:ascii="Arial" w:hAnsi="Arial" w:cs="Arial"/>
                <w:szCs w:val="24"/>
              </w:rPr>
            </w:pPr>
          </w:p>
          <w:p w14:paraId="454CCF27" w14:textId="77777777" w:rsidR="003E0B37" w:rsidRPr="003E0B37" w:rsidRDefault="003E0B37" w:rsidP="003E0B37">
            <w:pPr>
              <w:pStyle w:val="ListParagraph"/>
              <w:ind w:left="360"/>
              <w:rPr>
                <w:rFonts w:ascii="Arial" w:hAnsi="Arial" w:cs="Arial"/>
                <w:szCs w:val="24"/>
              </w:rPr>
            </w:pPr>
          </w:p>
          <w:p w14:paraId="3FADB5E6" w14:textId="77777777" w:rsidR="003E0B37" w:rsidRPr="003E0B37" w:rsidRDefault="003E0B37" w:rsidP="003E0B37">
            <w:pPr>
              <w:pStyle w:val="ListParagraph"/>
              <w:rPr>
                <w:rFonts w:ascii="Arial" w:hAnsi="Arial" w:cs="Arial"/>
                <w:szCs w:val="24"/>
              </w:rPr>
            </w:pPr>
          </w:p>
          <w:p w14:paraId="4AD81A3F" w14:textId="18A51036" w:rsidR="003E0B37" w:rsidRDefault="003E0B37" w:rsidP="00AE792A">
            <w:pPr>
              <w:rPr>
                <w:rFonts w:ascii="Arial" w:hAnsi="Arial" w:cs="Arial"/>
                <w:szCs w:val="24"/>
              </w:rPr>
            </w:pPr>
          </w:p>
          <w:p w14:paraId="0F6B995F" w14:textId="2DE79C5E" w:rsidR="00AE792A" w:rsidRDefault="00AE792A" w:rsidP="00AE792A">
            <w:pPr>
              <w:rPr>
                <w:rFonts w:ascii="Arial" w:hAnsi="Arial" w:cs="Arial"/>
                <w:szCs w:val="24"/>
              </w:rPr>
            </w:pPr>
          </w:p>
          <w:p w14:paraId="2966873C" w14:textId="5D5ECE67" w:rsidR="00AE792A" w:rsidRDefault="00AE792A" w:rsidP="00AE792A">
            <w:pPr>
              <w:rPr>
                <w:rFonts w:ascii="Arial" w:hAnsi="Arial" w:cs="Arial"/>
                <w:szCs w:val="24"/>
              </w:rPr>
            </w:pPr>
          </w:p>
          <w:p w14:paraId="77A4DCDC" w14:textId="1AF12212" w:rsidR="003E0B37" w:rsidRDefault="00AE792A" w:rsidP="00AE792A">
            <w:pPr>
              <w:pStyle w:val="Heading1"/>
            </w:pPr>
            <w:r>
              <w:t>New business</w:t>
            </w:r>
          </w:p>
          <w:p w14:paraId="2FB4C2CA" w14:textId="77777777" w:rsidR="00AE792A" w:rsidRPr="00AE792A" w:rsidRDefault="00AE792A" w:rsidP="00AE792A">
            <w:pPr>
              <w:pStyle w:val="ListParagraph"/>
              <w:numPr>
                <w:ilvl w:val="0"/>
                <w:numId w:val="9"/>
              </w:numPr>
            </w:pPr>
          </w:p>
          <w:p w14:paraId="15861300" w14:textId="77777777" w:rsidR="00AE792A" w:rsidRDefault="00AE792A" w:rsidP="00AE792A">
            <w:pPr>
              <w:rPr>
                <w:rFonts w:ascii="Arial" w:hAnsi="Arial" w:cs="Arial"/>
                <w:szCs w:val="24"/>
              </w:rPr>
            </w:pPr>
          </w:p>
          <w:p w14:paraId="612CA565" w14:textId="77777777" w:rsidR="00AE792A" w:rsidRDefault="00AE792A" w:rsidP="00AE792A">
            <w:pPr>
              <w:rPr>
                <w:rFonts w:ascii="Arial" w:hAnsi="Arial" w:cs="Arial"/>
                <w:szCs w:val="24"/>
              </w:rPr>
            </w:pPr>
          </w:p>
          <w:p w14:paraId="7B808A52" w14:textId="77777777" w:rsidR="00AE792A" w:rsidRDefault="00AE792A" w:rsidP="00AE792A">
            <w:pPr>
              <w:rPr>
                <w:rFonts w:ascii="Arial" w:hAnsi="Arial" w:cs="Arial"/>
                <w:szCs w:val="24"/>
              </w:rPr>
            </w:pPr>
          </w:p>
          <w:p w14:paraId="1AF35F87" w14:textId="31F15935" w:rsidR="00AE792A" w:rsidRPr="00AE792A" w:rsidRDefault="00AE792A" w:rsidP="00AE792A">
            <w:pPr>
              <w:pStyle w:val="Heading1"/>
            </w:pPr>
            <w:r>
              <w:t>Next Meeting</w:t>
            </w:r>
          </w:p>
        </w:tc>
        <w:tc>
          <w:tcPr>
            <w:tcW w:w="1967" w:type="dxa"/>
          </w:tcPr>
          <w:p w14:paraId="3E5441C6" w14:textId="77777777" w:rsidR="009C177A" w:rsidRDefault="004B3721" w:rsidP="0077505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All team members.</w:t>
            </w:r>
          </w:p>
          <w:p w14:paraId="6962750F" w14:textId="77777777" w:rsidR="003E0B37" w:rsidRPr="003E0B37" w:rsidRDefault="003E0B37" w:rsidP="003E0B37">
            <w:pPr>
              <w:rPr>
                <w:rFonts w:ascii="Arial" w:hAnsi="Arial" w:cs="Arial"/>
                <w:szCs w:val="24"/>
              </w:rPr>
            </w:pPr>
          </w:p>
          <w:p w14:paraId="6B400947" w14:textId="3D15EB74" w:rsidR="003E0B37" w:rsidRDefault="003E0B37" w:rsidP="003E0B37">
            <w:pPr>
              <w:rPr>
                <w:rFonts w:ascii="Arial" w:hAnsi="Arial" w:cs="Arial"/>
                <w:szCs w:val="24"/>
              </w:rPr>
            </w:pPr>
          </w:p>
          <w:p w14:paraId="0CF69DE8" w14:textId="77777777" w:rsidR="003E0B37" w:rsidRDefault="003E0B37" w:rsidP="003E0B37">
            <w:pPr>
              <w:rPr>
                <w:rFonts w:ascii="Arial" w:hAnsi="Arial" w:cs="Arial"/>
                <w:szCs w:val="24"/>
              </w:rPr>
            </w:pPr>
          </w:p>
          <w:p w14:paraId="05A4872D" w14:textId="6143738B" w:rsidR="003E0B37" w:rsidRPr="003E0B37" w:rsidRDefault="003E0B37" w:rsidP="003E0B3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Ruben</w:t>
            </w:r>
          </w:p>
        </w:tc>
        <w:tc>
          <w:tcPr>
            <w:tcW w:w="2753" w:type="dxa"/>
          </w:tcPr>
          <w:p w14:paraId="4BE00889" w14:textId="77777777" w:rsidR="009C177A" w:rsidRDefault="00C97DAC" w:rsidP="00775050">
            <w:pPr>
              <w:rPr>
                <w:rFonts w:ascii="Arial" w:hAnsi="Arial" w:cs="Arial"/>
                <w:lang w:bidi="en-GB"/>
              </w:rPr>
            </w:pPr>
            <w:r>
              <w:rPr>
                <w:rFonts w:ascii="Arial" w:hAnsi="Arial" w:cs="Arial"/>
                <w:lang w:bidi="en-GB"/>
              </w:rPr>
              <w:t>16.02.23</w:t>
            </w:r>
          </w:p>
          <w:p w14:paraId="71EB7D86" w14:textId="77777777" w:rsidR="00C97DAC" w:rsidRDefault="00C97DAC" w:rsidP="00775050">
            <w:pPr>
              <w:rPr>
                <w:rFonts w:ascii="Arial" w:hAnsi="Arial" w:cs="Arial"/>
                <w:lang w:bidi="en-GB"/>
              </w:rPr>
            </w:pPr>
          </w:p>
          <w:p w14:paraId="703F0E80" w14:textId="6C147BCF" w:rsidR="003E0B37" w:rsidRDefault="003E0B37" w:rsidP="003E0B37">
            <w:pPr>
              <w:rPr>
                <w:rFonts w:ascii="Arial" w:hAnsi="Arial" w:cs="Arial"/>
                <w:lang w:bidi="en-GB"/>
              </w:rPr>
            </w:pPr>
          </w:p>
          <w:p w14:paraId="68DEACAF" w14:textId="77777777" w:rsidR="003E0B37" w:rsidRPr="003E0B37" w:rsidRDefault="003E0B37" w:rsidP="003E0B37">
            <w:pPr>
              <w:rPr>
                <w:rFonts w:ascii="Arial" w:hAnsi="Arial" w:cs="Arial"/>
                <w:lang w:bidi="en-GB"/>
              </w:rPr>
            </w:pPr>
          </w:p>
          <w:p w14:paraId="5B179B12" w14:textId="77777777" w:rsidR="003E0B37" w:rsidRDefault="003E0B37" w:rsidP="003E0B37">
            <w:pPr>
              <w:rPr>
                <w:rFonts w:ascii="Arial" w:hAnsi="Arial" w:cs="Arial"/>
                <w:lang w:bidi="en-GB"/>
              </w:rPr>
            </w:pPr>
          </w:p>
          <w:p w14:paraId="13E2879E" w14:textId="435B87E6" w:rsidR="003E0B37" w:rsidRPr="003E0B37" w:rsidRDefault="003E0B37" w:rsidP="003E0B37">
            <w:pPr>
              <w:rPr>
                <w:rFonts w:ascii="Arial" w:hAnsi="Arial" w:cs="Arial"/>
                <w:lang w:bidi="en-GB"/>
              </w:rPr>
            </w:pPr>
            <w:r>
              <w:rPr>
                <w:rFonts w:ascii="Arial" w:hAnsi="Arial" w:cs="Arial"/>
                <w:lang w:bidi="en-GB"/>
              </w:rPr>
              <w:t>16.02.23</w:t>
            </w:r>
          </w:p>
        </w:tc>
      </w:tr>
    </w:tbl>
    <w:p w14:paraId="5D1F310C" w14:textId="5AE4373A" w:rsidR="00CA6B4F" w:rsidRPr="00CA6B4F" w:rsidRDefault="00CA6B4F" w:rsidP="00AB4981">
      <w:pPr>
        <w:pStyle w:val="Heading1"/>
      </w:pPr>
    </w:p>
    <w:p w14:paraId="548385D9" w14:textId="0BA2DC6B" w:rsidR="00CA6B4F" w:rsidRPr="00CA6B4F" w:rsidRDefault="00CA6B4F" w:rsidP="00CA6B4F">
      <w:pPr>
        <w:rPr>
          <w:color w:val="000000" w:themeColor="text1"/>
        </w:rPr>
      </w:pPr>
    </w:p>
    <w:sectPr w:rsidR="00CA6B4F" w:rsidRPr="00CA6B4F" w:rsidSect="008612F2">
      <w:headerReference w:type="default" r:id="rId11"/>
      <w:footerReference w:type="default" r:id="rId12"/>
      <w:pgSz w:w="11906" w:h="16838" w:code="9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BBD79" w14:textId="77777777" w:rsidR="002C6878" w:rsidRDefault="002C6878">
      <w:pPr>
        <w:spacing w:after="0" w:line="240" w:lineRule="auto"/>
      </w:pPr>
      <w:r>
        <w:separator/>
      </w:r>
    </w:p>
  </w:endnote>
  <w:endnote w:type="continuationSeparator" w:id="0">
    <w:p w14:paraId="3D782EBB" w14:textId="77777777" w:rsidR="002C6878" w:rsidRDefault="002C6878">
      <w:pPr>
        <w:spacing w:after="0" w:line="240" w:lineRule="auto"/>
      </w:pPr>
      <w:r>
        <w:continuationSeparator/>
      </w:r>
    </w:p>
  </w:endnote>
  <w:endnote w:type="continuationNotice" w:id="1">
    <w:p w14:paraId="5661C1C7" w14:textId="77777777" w:rsidR="002C6878" w:rsidRDefault="002C687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1B26B" w14:textId="77777777" w:rsidR="0001626D" w:rsidRDefault="00DA4A43">
    <w:pPr>
      <w:pStyle w:val="Footer"/>
    </w:pPr>
    <w:r>
      <w:rPr>
        <w:lang w:bidi="en-GB"/>
      </w:rPr>
      <w:fldChar w:fldCharType="begin"/>
    </w:r>
    <w:r>
      <w:rPr>
        <w:lang w:bidi="en-GB"/>
      </w:rPr>
      <w:instrText xml:space="preserve"> PAGE   \* MERGEFORMAT </w:instrText>
    </w:r>
    <w:r>
      <w:rPr>
        <w:lang w:bidi="en-GB"/>
      </w:rPr>
      <w:fldChar w:fldCharType="separate"/>
    </w:r>
    <w:r w:rsidR="00AD20E5">
      <w:rPr>
        <w:noProof/>
        <w:lang w:bidi="en-GB"/>
      </w:rPr>
      <w:t>1</w:t>
    </w:r>
    <w:r>
      <w:rPr>
        <w:noProof/>
        <w:lang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DEEE4" w14:textId="77777777" w:rsidR="002C6878" w:rsidRDefault="002C6878">
      <w:pPr>
        <w:spacing w:after="0" w:line="240" w:lineRule="auto"/>
      </w:pPr>
      <w:r>
        <w:separator/>
      </w:r>
    </w:p>
  </w:footnote>
  <w:footnote w:type="continuationSeparator" w:id="0">
    <w:p w14:paraId="1BBC00D6" w14:textId="77777777" w:rsidR="002C6878" w:rsidRDefault="002C6878">
      <w:pPr>
        <w:spacing w:after="0" w:line="240" w:lineRule="auto"/>
      </w:pPr>
      <w:r>
        <w:continuationSeparator/>
      </w:r>
    </w:p>
  </w:footnote>
  <w:footnote w:type="continuationNotice" w:id="1">
    <w:p w14:paraId="362C593C" w14:textId="77777777" w:rsidR="002C6878" w:rsidRDefault="002C687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DC261" w14:textId="77777777" w:rsidR="00EF36A5" w:rsidRDefault="00EF36A5">
    <w:pPr>
      <w:pStyle w:val="Header"/>
    </w:pPr>
    <w:r>
      <w:rPr>
        <w:noProof/>
        <w:color w:val="auto"/>
        <w:lang w:bidi="en-GB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0031314" wp14:editId="40FFD7C8">
              <wp:simplePos x="0" y="0"/>
              <mc:AlternateContent>
                <mc:Choice Requires="wp14">
                  <wp:positionH relativeFrom="page">
                    <wp14:pctPosHOffset>-3800</wp14:pctPosHOffset>
                  </wp:positionH>
                </mc:Choice>
                <mc:Fallback>
                  <wp:positionH relativeFrom="page">
                    <wp:posOffset>-287020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-1200</wp14:pctPosVOffset>
                  </wp:positionV>
                </mc:Choice>
                <mc:Fallback>
                  <wp:positionV relativeFrom="page">
                    <wp:posOffset>-128270</wp:posOffset>
                  </wp:positionV>
                </mc:Fallback>
              </mc:AlternateContent>
              <wp:extent cx="9719945" cy="10297795"/>
              <wp:effectExtent l="19050" t="0" r="90170" b="5080"/>
              <wp:wrapNone/>
              <wp:docPr id="6" name="Group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/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/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/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/>
                      <wps:cNvSpPr/>
                      <wps:spPr>
                        <a:xfrm>
                          <a:off x="26671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/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w14:anchorId="7EF53F9A" id="Group 6" o:spid="_x0000_s1026" alt="&quot;&quot;" style="position:absolute;margin-left:0;margin-top:0;width:765.35pt;height:810.85pt;z-index:-251658240;mso-width-percent:1253;mso-height-percent:1024;mso-left-percent:-38;mso-top-percent:-12;mso-position-horizontal-relative:page;mso-position-vertical-relative:page;mso-width-percent:1253;mso-height-percent:1024;mso-left-percent:-38;mso-top-percent:-12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PWegQkAAOlRAAAOAAAAZHJzL2Uyb0RvYy54bWzsXG1v2zgS/n7A/QdBHxe4Wu8vRtNFL70U&#10;BxR7xaaHbj/SsmwLJ0s6SYnT/fX38M0exY7NpF3s7YL5kEjRDIcckjPkMxy+/vFhWzv3ZT9UbXPl&#10;+q881ymbol1WzfrK/fenm79lrjOMrFmyum3KK/drObg/vvnrX17vunkZtJu2Xpa9g0KaYb7rrtzN&#10;OHbz2WwoNuWWDa/armzwcdX2WzbitV/Plj3bofRtPQs8L5nt2n7Z9W1RDgP++05+dN+I8lershj/&#10;tVoN5ejUVy7qNorfvfi94L9nb16z+bpn3aYqVDXYC2qxZVUDofui3rGROXd9dVTUtir6dmhX46ui&#10;3c7a1aoqStEGtMb3HrXmfd/edaIt6/lu3e3VBNU+0tOLiy1+un/fd7fdxx6a2HVr6EK88bY8rPot&#10;/4taOg9CZV/3KisfRqfAP/PUz/Modp0C33wvyNM0j6VWiw1Uf8RYbP5xYE3SFJ2iWbMwSTnrTIue&#10;TSq06zBEhoMWhm/Twu2GdaVQ7jCHFj72TrVEe1ynYVsM1Ju+LPmwmzuC0Ml5zXgVQLtX1zAfoLkT&#10;ugoyP4/QtGOFpVnsh7lqNfo89xNR9L7RbF7cDeP7shW6Z/cfhlEO0iWexBBbqioWbdMM1Vj+gtJW&#10;2xrj9oeZEyeR5+ycOIy9PAxlT6wfc3w54tg4fphl8ZMcv/hURhjFcZJeFjNh4hW7KCZ4iRjKhGZE&#10;nh9dlhRSSUZKoxwnxaAP17qX2EZ3XPHQqJ7Dk8O4YfSErejagU8P2o0YL/oVfSTnArh4t19ghqop&#10;s/8sZiiQMgfPYoZaKLMYc9CEqLb8q5rfwxpzO1wLOzy6Duxw7zqwwws5Tjs2cq3x1vJHZ3fl6nHs&#10;bGBe1Ajl37ftffmpFZQjVyIf9qIe4kEq7kBTNxNaOXwfk2si/beTBRNi1elKO5pO/1X0uiKniYu6&#10;HUpZPd5EYez2zebaInN/aOtqeVPVNW+m8Ijldd079ww6ZEVRNqPW9YSybrjisijhRobBp65qNooB&#10;17S8NEiHfvthfMeGjSxN8Ms+2MKg9LKCNcYdTLA2cvxp0S6/wlL2rXSkQ1fcVCjpAxvGj6yHBYJM&#10;rAbwddP2v7rODp71yh3+e8f60nXqfzYw2rkf8b4axUsUpwFeevplQb80d9vrFg3G+IY08cjpx1o/&#10;rvp2+xmLgLdcKj6xpoBszKMRY0u+XI94xyfY86J8+1Y8w/1C7x+a267ghWudfHr4zPrO4eq5ckd4&#10;uZ9a7SjYXBtj9BMnkLScs2nf3o3tquKWWmhM6km9wGlJ1/Gbey8fjTztvvAFdTP2X34cR1GG0jCz&#10;4wTzTq2UtNvP/CQItBfL0jiMUuH1oRm9aqAjWSuO2McjnzT1YmGUBKmBh+G9ql1fHvhxnsLyJ16Q&#10;BUkiB/SxIOqVwjSPwtBAEGUyFUT9UoifNDZwzZQpivwYlbvYIuqZjAVRJlNBEVF3kOUZxsblVQBl&#10;SrAuudwerCf3vRpEse8b6I3ymElJiBTBcXHZRDnSNEoNmpI+W8iEwwvi0OOrmQtjGtusvcYwG80m&#10;D2VC+WaSsEJ+viTKZDp76NTGwjTPAzlNxdMTc3uysM39OIjk7PGzPI6e4JksbcM0S/PMQNDEHhgK&#10;olM7DIM08uS4PtsiyhSFsY/K8dFwtkV0ahsLokxRmmRZflkQndqwB0HgS3twtkWUSc6gs42hEzsI&#10;szQxUBrlMRBB57VB6ZQ89f3AQAKd1AYSKLnq68udQaez8YShTMaS6HQ2lkSZTKemtQF8g//F2gDi&#10;dKwNOOPL6HQ2npmU6fe1Adg/WARF7+rNgB94Uwq/iFUOBxKMUCP4Scqs93BmzHCDlFnst4wlw8NR&#10;Zg38mknGgKXMGV/ZGUuGH6LMGn0VkmUh34RXyaUPx6v0Io0jBAcsSsNKig5Vkc5QteFAOMWV1MJU&#10;1H3CoMmKu0VV/L38lSJdp5mAXghoCxvSyAPkztWRx0keCVUcvooFqvgq151ayxNBWrwukjCJNaRi&#10;0mQnaymXwkJSECYQxpn29fBD7OVlLRUKIWWp9aZg22OlZ+om/caE/Fyt/NhLvRNikyxWwEiQYHtB&#10;qyrxErEiNNCVpNaDRI5gXSH993iwPJf+9Fj5TijkYq2hYoEgaqxSIpB5HMC8fDMCyealiOOpSdne&#10;AZ+83Sx3zqK+639mSwBUXuZBmcuKY3Zh5vMXVq8RjwTSDKjyczVuBIjHgT8N9O2R1EXNiv+If7O6&#10;2zAJiGJnhlJkn3CoD9TCwuylizdSMYuT/qFwUviAJ3DS58X50ijBflTYFAuT8p3KBBYxxGPp7sYY&#10;vaRMpuglRTiMBVEmU0EU4bAwqYVJTQHZCURiOHtgfQgeK1aVApI/C8FRJlMshk5tC5OKwxYWJuWo&#10;vFwCH8XZvliY9CVTc2IDDAMLdDoboz6UydoAfnbKhkouBxnopDYIZFByGyoxjWJesgGAqSxMamHS&#10;S2cCLUyqADrMF42onQQgZdBfbOMPeNkegLQwqTo+eUp3FiaVB7UnAOjJw5r6SO6E0kKl9kipODUK&#10;a/N/eaSUn849DZXiCwBy4yOlPIjDz6fyYBMiOkdHStMsxP9BwNNBkFYSZTom+H1OlOoj/lEQPXk0&#10;dHJ8TGRSIGHBi5CwoUJjR5vcyeExvvUyEkOhFDMxFO40FkOZfC/kOscC/0KDKN4p6sZPRZ5VGuU4&#10;KcYuV4GMT5ar3yHOLLtE5EWoEXoyzqzTEYzyIsTwVdEMnNG/FJPUZatOP09/ntjmRdi8CJEC+ptk&#10;9QUwuE84MbEqM3Zi0n/ZUJ8N9encSxvq20efbEYE0m9tqI8j6abxBLpCNUbfKZPNiLAZEU9n9tCD&#10;zcZxMcr0+56G5ii/WrforPBHWZI23A9jY22AtQF/WhtgsZPH2MnFqzBsRsQXmxGB/IFT4SqbEdEe&#10;UitsRsQhLPzijIh+vdjnEtyIH4WD2jifvTpG3TH2B7g6JsCuWkKkt2PPqvVmdK6BceHKprZ38PEQ&#10;6rtu1GVx+mKgw50v6qa4NMHVfBIqzcIMz5wbeTzq4jcV48tCfoXM4yAfj4Lyy8/UFTx11fBL2o4U&#10;qO9Hk/FzmfTDwxUcyZV3somn8Wtdcu66+blc4YI33BQl7/o5G6EX1JxtheuS9owyd+gso6IXjRVJ&#10;S89hltlE4BCS22bcM2+rpu2FFh5JHx/0oYKVpNcakO3mKpDhda0acRURlCTuExQ5TOruQ35hIX0X&#10;BR1uaHzzPwAAAP//AwBQSwMEFAAGAAgAAAAhAE0khrXeAAAABwEAAA8AAABkcnMvZG93bnJldi54&#10;bWxMj0FLw0AQhe+C/2EZwYvYTSu2Ic2mqNBDRQum9j7NjkkwOxt2t2n679160cvwhje8902+Gk0n&#10;BnK+taxgOklAEFdWt1wr+Nyt71MQPiBr7CyTgjN5WBXXVzlm2p74g4Yy1CKGsM9QQRNCn0npq4YM&#10;+ontiaP3ZZ3BEFdXS+3wFMNNJ2dJMpcGW44NDfb00lD1XR6Ngs2z27yvXxlTnQ7lsLvbnt/2W6Vu&#10;b8anJYhAY/g7hgt+RIciMh3skbUXnYL4SPidF+/xIVmAOEQ1n00XIItc/ucvfgAAAP//AwBQSwEC&#10;LQAUAAYACAAAACEAtoM4kv4AAADhAQAAEwAAAAAAAAAAAAAAAAAAAAAAW0NvbnRlbnRfVHlwZXNd&#10;LnhtbFBLAQItABQABgAIAAAAIQA4/SH/1gAAAJQBAAALAAAAAAAAAAAAAAAAAC8BAABfcmVscy8u&#10;cmVsc1BLAQItABQABgAIAAAAIQBZ0PWegQkAAOlRAAAOAAAAAAAAAAAAAAAAAC4CAABkcnMvZTJv&#10;RG9jLnhtbFBLAQItABQABgAIAAAAIQBNJIa13gAAAAcBAAAPAAAAAAAAAAAAAAAAANsLAABkcnMv&#10;ZG93bnJldi54bWxQSwUGAAAAAAQABADzAAAA5gwAAAAA&#10;">
              <v:shape id="Freeform: Shape 9" o:spid="_x0000_s1027" style="position:absolute;left:2819;width:78514;height:20191;visibility:visible;mso-wrap-style:square;v-text-anchor:middle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aawgAAANoAAAAPAAAAZHJzL2Rvd25yZXYueG1sRI9Pi8Iw&#10;FMTvC/sdwlvwtqa7C6LVKCJbKD2tf8Dro3m2xealJKmt394ICx6HmfkNs9qMphU3cr6xrOBrmoAg&#10;Lq1uuFJwOmafcxA+IGtsLZOCO3nYrN/fVphqO/CebodQiQhhn6KCOoQuldKXNRn0U9sRR+9incEQ&#10;paukdjhEuGnld5LMpMGG40KNHe1qKq+H3igozGlnQ++yvfzZnn+TvDj/9TOlJh/jdgki0Bhe4f92&#10;rhUs4Hkl3gC5fgAAAP//AwBQSwECLQAUAAYACAAAACEA2+H2y+4AAACFAQAAEwAAAAAAAAAAAAAA&#10;AAAAAAAAW0NvbnRlbnRfVHlwZXNdLnhtbFBLAQItABQABgAIAAAAIQBa9CxbvwAAABUBAAALAAAA&#10;AAAAAAAAAAAAAB8BAABfcmVscy8ucmVsc1BLAQItABQABgAIAAAAIQDfHoaawgAAANoAAAAPAAAA&#10;AAAAAAAAAAAAAAcCAABkcnMvZG93bnJldi54bWxQSwUGAAAAAAMAAwC3AAAA9gIAAAAA&#10;" path="m5640,5640r5339927,l5345567,1384014r-5339927,l5640,5640xe" fillcolor="#2f3342 [3206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Freeform: Shape 10" o:spid="_x0000_s1028" style="position:absolute;left:15544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bpwwAAANsAAAAPAAAAZHJzL2Rvd25yZXYueG1sRI9Ba8JA&#10;EIXvBf/DMoK3ulFQSuomiCAKXmxae55mp0lodjZk1yT++86h0NsM78173+zyybVqoD40ng2slgko&#10;4tLbhisDH+/H5xdQISJbbD2TgQcFyLPZ0w5T60d+o6GIlZIQDikaqGPsUq1DWZPDsPQdsWjfvncY&#10;Ze0rbXscJdy1ep0kW+2wYWmosaNDTeVPcXcGmuKhLzRubt04nG5f07b6PB2uxizm0/4VVKQp/pv/&#10;rs9W8IVefpEBdPYLAAD//wMAUEsBAi0AFAAGAAgAAAAhANvh9svuAAAAhQEAABMAAAAAAAAAAAAA&#10;AAAAAAAAAFtDb250ZW50X1R5cGVzXS54bWxQSwECLQAUAAYACAAAACEAWvQsW78AAAAVAQAACwAA&#10;AAAAAAAAAAAAAAAfAQAAX3JlbHMvLnJlbHNQSwECLQAUAAYACAAAACEAxGQ26cMAAADbAAAADwAA&#10;AAAAAAAAAAAAAAAHAgAAZHJzL2Rvd25yZXYueG1sUEsFBgAAAAADAAMAtwAAAPcCAAAAAA==&#10;" path="m5339927,915247r-1551940,c3787987,915247,3374067,956949,3327400,435187r,41702c3327400,236435,3132667,,2892213,l238760,c150707,,68580,26247,,71120l,6018954r5339927,l5339927,915247xe" fillcolor="#e7e6e6 [321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19" o:spid="_x0000_s1029" style="position:absolute;left:7467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/kywAAAANsAAAAPAAAAZHJzL2Rvd25yZXYueG1sRE/bisIw&#10;EH0X/Icwwr6IpiuraDWKrKsIvnj7gKEZm2IzKU3U+vcbQfBtDuc6s0VjS3Gn2heOFXz3ExDEmdMF&#10;5wrOp3VvDMIHZI2lY1LwJA+Lebs1w1S7Bx/ofgy5iCHsU1RgQqhSKX1myKLvu4o4chdXWwwR1rnU&#10;NT5iuC3lIElG0mLBscFgRb+GsuvxZhUMx8ZsVtf90+6S9X6zPXR/8O+m1FenWU5BBGrCR/x2b3Wc&#10;P4HXL/EAOf8HAAD//wMAUEsBAi0AFAAGAAgAAAAhANvh9svuAAAAhQEAABMAAAAAAAAAAAAAAAAA&#10;AAAAAFtDb250ZW50X1R5cGVzXS54bWxQSwECLQAUAAYACAAAACEAWvQsW78AAAAVAQAACwAAAAAA&#10;AAAAAAAAAAAfAQAAX3JlbHMvLnJlbHNQSwECLQAUAAYACAAAACEAjvv5MsAAAADbAAAADwAAAAAA&#10;AAAAAAAAAAAHAgAAZHJzL2Rvd25yZXYueG1sUEsFBgAAAAADAAMAtwAAAPQCAAAAAA==&#10;" path="m5339927,915247r-1551940,c3787987,915247,3374067,956949,3327400,435187r,41702c3327400,236435,3132667,,2892213,l238760,c150707,,68580,26247,,71120l,6018954r5339927,l5339927,915247xe" fillcolor="#c0f400 [320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20" o:spid="_x0000_s1030" style="position:absolute;left:2667;top:93268;width:78393;height:9715;visibility:visible;mso-wrap-style:square;v-text-anchor:middle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gtpwQAAANsAAAAPAAAAZHJzL2Rvd25yZXYueG1sRE89b8Iw&#10;EN0r8R+sq8RWnDKQKsUghKgEVB2SdOl2iq9xFPucxgbCv6+HSh2f3vd6OzkrrjSGzrOC50UGgrjx&#10;uuNWwWf99vQCIkRkjdYzKbhTgO1m9rDGQvsbl3StYitSCIcCFZgYh0LK0BhyGBZ+IE7ctx8dxgTH&#10;VuoRbyncWbnMspV02HFqMDjQ3lDTVxenQNu7rL/ynOz5vS/lh+lPP+6g1Pxx2r2CiDTFf/Gf+6gV&#10;LNP69CX9ALn5BQAA//8DAFBLAQItABQABgAIAAAAIQDb4fbL7gAAAIUBAAATAAAAAAAAAAAAAAAA&#10;AAAAAABbQ29udGVudF9UeXBlc10ueG1sUEsBAi0AFAAGAAgAAAAhAFr0LFu/AAAAFQEAAAsAAAAA&#10;AAAAAAAAAAAAHwEAAF9yZWxzLy5yZWxzUEsBAi0AFAAGAAgAAAAhAHX6C2nBAAAA2wAAAA8AAAAA&#10;AAAAAAAAAAAABwIAAGRycy9kb3ducmV2LnhtbFBLBQYAAAAAAwADALcAAAD1AgAAAAA=&#10;" path="m5640,5640r5334000,l5339640,1036880r-5334000,l5640,5640xe" fillcolor="#2f3342 [3206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Freeform: Shape 21" o:spid="_x0000_s1031" style="position:absolute;top:5638;width:81622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Straight Connector 22" o:spid="_x0000_s1032" style="position:absolute;visibility:visible;mso-wrap-style:square" from="7620,8382" to="7620,9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5RywQAAANsAAAAPAAAAZHJzL2Rvd25yZXYueG1sRI9Bi8Iw&#10;FITvC/6H8ARva2pBd6lGEUURL7LtHjw+mmdbbF5qE7X+eyMIHoeZ+YaZLTpTixu1rrKsYDSMQBDn&#10;VldcKPjPNt+/IJxH1lhbJgUPcrCY975mmGh75z+6pb4QAcIuQQWl900ipctLMuiGtiEO3sm2Bn2Q&#10;bSF1i/cAN7WMo2giDVYcFkpsaFVSfk6vRgGujj6jjUkPFztZuygbb/c/jVKDfrecgvDU+U/43d5p&#10;BXEMry/hB8j5EwAA//8DAFBLAQItABQABgAIAAAAIQDb4fbL7gAAAIUBAAATAAAAAAAAAAAAAAAA&#10;AAAAAABbQ29udGVudF9UeXBlc10ueG1sUEsBAi0AFAAGAAgAAAAhAFr0LFu/AAAAFQEAAAsAAAAA&#10;AAAAAAAAAAAAHwEAAF9yZWxzLy5yZWxzUEsBAi0AFAAGAAgAAAAhAMEDlHLBAAAA2wAAAA8AAAAA&#10;AAAAAAAAAAAABwIAAGRycy9kb3ducmV2LnhtbFBLBQYAAAAAAwADALcAAAD1AgAAAAA=&#10;" strokecolor="#c0f400 [3204]" strokeweight="3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0B22F1A"/>
    <w:multiLevelType w:val="hybridMultilevel"/>
    <w:tmpl w:val="58FC31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E8738F"/>
    <w:multiLevelType w:val="hybridMultilevel"/>
    <w:tmpl w:val="1FF43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35963"/>
    <w:multiLevelType w:val="hybridMultilevel"/>
    <w:tmpl w:val="F65A8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41917"/>
    <w:multiLevelType w:val="hybridMultilevel"/>
    <w:tmpl w:val="82265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72857"/>
    <w:multiLevelType w:val="hybridMultilevel"/>
    <w:tmpl w:val="A2424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140670">
    <w:abstractNumId w:val="0"/>
  </w:num>
  <w:num w:numId="2" w16cid:durableId="2135366128">
    <w:abstractNumId w:val="6"/>
  </w:num>
  <w:num w:numId="3" w16cid:durableId="1954239630">
    <w:abstractNumId w:val="7"/>
  </w:num>
  <w:num w:numId="4" w16cid:durableId="278687134">
    <w:abstractNumId w:val="0"/>
    <w:lvlOverride w:ilvl="0">
      <w:startOverride w:val="1"/>
    </w:lvlOverride>
  </w:num>
  <w:num w:numId="5" w16cid:durableId="1924562069">
    <w:abstractNumId w:val="3"/>
  </w:num>
  <w:num w:numId="6" w16cid:durableId="794182857">
    <w:abstractNumId w:val="1"/>
  </w:num>
  <w:num w:numId="7" w16cid:durableId="1213809956">
    <w:abstractNumId w:val="5"/>
  </w:num>
  <w:num w:numId="8" w16cid:durableId="2019841897">
    <w:abstractNumId w:val="2"/>
  </w:num>
  <w:num w:numId="9" w16cid:durableId="5450640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59"/>
    <w:rsid w:val="00002E8A"/>
    <w:rsid w:val="0001495E"/>
    <w:rsid w:val="0001626D"/>
    <w:rsid w:val="00031FAC"/>
    <w:rsid w:val="00032E32"/>
    <w:rsid w:val="00035454"/>
    <w:rsid w:val="00087D2C"/>
    <w:rsid w:val="000A3D63"/>
    <w:rsid w:val="00136ABE"/>
    <w:rsid w:val="001505C1"/>
    <w:rsid w:val="001A06FC"/>
    <w:rsid w:val="001E3FCF"/>
    <w:rsid w:val="00203391"/>
    <w:rsid w:val="0024791D"/>
    <w:rsid w:val="002C6878"/>
    <w:rsid w:val="002E0B9C"/>
    <w:rsid w:val="002E58B5"/>
    <w:rsid w:val="002E6287"/>
    <w:rsid w:val="002E628A"/>
    <w:rsid w:val="00303AE1"/>
    <w:rsid w:val="00324B81"/>
    <w:rsid w:val="0032731D"/>
    <w:rsid w:val="003537A3"/>
    <w:rsid w:val="003739F0"/>
    <w:rsid w:val="003949BD"/>
    <w:rsid w:val="003B0C95"/>
    <w:rsid w:val="003C5D5C"/>
    <w:rsid w:val="003E0B37"/>
    <w:rsid w:val="003F179C"/>
    <w:rsid w:val="003F6401"/>
    <w:rsid w:val="00441DF8"/>
    <w:rsid w:val="0044580A"/>
    <w:rsid w:val="004A441F"/>
    <w:rsid w:val="004B3721"/>
    <w:rsid w:val="004D61A7"/>
    <w:rsid w:val="005232AD"/>
    <w:rsid w:val="00524B92"/>
    <w:rsid w:val="00542003"/>
    <w:rsid w:val="00560F76"/>
    <w:rsid w:val="00564D38"/>
    <w:rsid w:val="00585002"/>
    <w:rsid w:val="00591FFE"/>
    <w:rsid w:val="005F38D7"/>
    <w:rsid w:val="00610777"/>
    <w:rsid w:val="006149F7"/>
    <w:rsid w:val="006B7784"/>
    <w:rsid w:val="006F16F0"/>
    <w:rsid w:val="006F5F22"/>
    <w:rsid w:val="007520BE"/>
    <w:rsid w:val="00753DE9"/>
    <w:rsid w:val="00761CCB"/>
    <w:rsid w:val="007A4B7C"/>
    <w:rsid w:val="00806059"/>
    <w:rsid w:val="008322A7"/>
    <w:rsid w:val="008612F2"/>
    <w:rsid w:val="00874DBC"/>
    <w:rsid w:val="008A3524"/>
    <w:rsid w:val="008B2C55"/>
    <w:rsid w:val="00921B75"/>
    <w:rsid w:val="00956EBE"/>
    <w:rsid w:val="00982EB8"/>
    <w:rsid w:val="009853C9"/>
    <w:rsid w:val="00991CE2"/>
    <w:rsid w:val="00991EA2"/>
    <w:rsid w:val="009C177A"/>
    <w:rsid w:val="00A00783"/>
    <w:rsid w:val="00A448C1"/>
    <w:rsid w:val="00A769B6"/>
    <w:rsid w:val="00A94B96"/>
    <w:rsid w:val="00AA7AA0"/>
    <w:rsid w:val="00AB4981"/>
    <w:rsid w:val="00AD20E5"/>
    <w:rsid w:val="00AD7BCB"/>
    <w:rsid w:val="00AE792A"/>
    <w:rsid w:val="00B43495"/>
    <w:rsid w:val="00B70211"/>
    <w:rsid w:val="00B9504F"/>
    <w:rsid w:val="00BE07A7"/>
    <w:rsid w:val="00BE2EB0"/>
    <w:rsid w:val="00C117CF"/>
    <w:rsid w:val="00C42910"/>
    <w:rsid w:val="00C457B5"/>
    <w:rsid w:val="00C52A82"/>
    <w:rsid w:val="00C5413E"/>
    <w:rsid w:val="00C54771"/>
    <w:rsid w:val="00C95320"/>
    <w:rsid w:val="00C97DAC"/>
    <w:rsid w:val="00CA6B4F"/>
    <w:rsid w:val="00D2721F"/>
    <w:rsid w:val="00D71E21"/>
    <w:rsid w:val="00DA4A43"/>
    <w:rsid w:val="00DA5BEB"/>
    <w:rsid w:val="00DC1D16"/>
    <w:rsid w:val="00DC3B41"/>
    <w:rsid w:val="00DC43BE"/>
    <w:rsid w:val="00DE395C"/>
    <w:rsid w:val="00E02EFD"/>
    <w:rsid w:val="00E20BB7"/>
    <w:rsid w:val="00E2411A"/>
    <w:rsid w:val="00E37225"/>
    <w:rsid w:val="00E51439"/>
    <w:rsid w:val="00E605B6"/>
    <w:rsid w:val="00EB37E3"/>
    <w:rsid w:val="00ED4DDF"/>
    <w:rsid w:val="00EF36A5"/>
    <w:rsid w:val="00F14790"/>
    <w:rsid w:val="00F30475"/>
    <w:rsid w:val="00F3055E"/>
    <w:rsid w:val="00F548C0"/>
    <w:rsid w:val="00FF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88E6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GB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DE395C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AB498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C0F4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AB4981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AB4981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AB4981"/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4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C0F400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A6B4F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paragraph" w:styleId="ListParagraph">
    <w:name w:val="List Paragraph"/>
    <w:basedOn w:val="Normal"/>
    <w:uiPriority w:val="34"/>
    <w:qFormat/>
    <w:rsid w:val="00806059"/>
    <w:pPr>
      <w:spacing w:after="160" w:line="259" w:lineRule="auto"/>
      <w:ind w:left="720"/>
      <w:contextualSpacing/>
    </w:pPr>
    <w:rPr>
      <w:rFonts w:eastAsiaTheme="minorHAns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ds\Downloads\tf7864720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82713EA25648629F2B22DDF516B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8648F-9EC2-47D8-AF07-BCA22E1DC2D3}"/>
      </w:docPartPr>
      <w:docPartBody>
        <w:p w:rsidR="00B036A7" w:rsidRDefault="00B036A7">
          <w:pPr>
            <w:pStyle w:val="9D82713EA25648629F2B22DDF516B8A0"/>
          </w:pPr>
          <w:r w:rsidRPr="00AB4981">
            <w:rPr>
              <w:lang w:bidi="en-GB"/>
            </w:rPr>
            <w:t>In Attendance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39501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A7"/>
    <w:rsid w:val="006F220A"/>
    <w:rsid w:val="00A10491"/>
    <w:rsid w:val="00A61DFE"/>
    <w:rsid w:val="00B036A7"/>
    <w:rsid w:val="00B4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 w:after="120" w:line="264" w:lineRule="auto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480" w:line="264" w:lineRule="auto"/>
      <w:contextualSpacing/>
    </w:pPr>
    <w:rPr>
      <w:rFonts w:asciiTheme="majorHAnsi" w:hAnsiTheme="majorHAnsi"/>
      <w:b/>
      <w:caps/>
      <w:sz w:val="52"/>
      <w:szCs w:val="20"/>
      <w:lang w:eastAsia="ja-JP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hAnsiTheme="majorHAnsi"/>
      <w:b/>
      <w:caps/>
      <w:sz w:val="52"/>
      <w:szCs w:val="20"/>
      <w:lang w:eastAsia="ja-JP"/>
    </w:rPr>
  </w:style>
  <w:style w:type="paragraph" w:customStyle="1" w:styleId="9D82713EA25648629F2B22DDF516B8A0">
    <w:name w:val="9D82713EA25648629F2B22DDF516B8A0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szCs w:val="21"/>
      <w:lang w:eastAsia="ja-JP"/>
    </w:r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000000" w:themeColor="text1"/>
      <w:sz w:val="30"/>
      <w:szCs w:val="30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00C341-4289-4098-9990-CEE6B7EFAB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8C08E2-A359-4C07-9FD9-BAE150722C7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3BE6EB-2635-4EA8-A5F7-470DE99B750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CF17BC3E-1986-42BD-9EF3-1FC4746287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tf78647202_win32</Template>
  <TotalTime>0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2023-03-09T11:35:00Z</dcterms:created>
  <dcterms:modified xsi:type="dcterms:W3CDTF">2023-03-15T11:46:00Z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