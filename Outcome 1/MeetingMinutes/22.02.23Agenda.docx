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4933872A" w:rsidR="00EF36A5" w:rsidRPr="00303AE1" w:rsidRDefault="003739F0" w:rsidP="00AB4981">
      <w:pPr>
        <w:pStyle w:val="Title"/>
        <w:rPr>
          <w:b w:val="0"/>
        </w:rPr>
      </w:pPr>
      <w:r>
        <w:rPr>
          <w:b w:val="0"/>
          <w:lang w:bidi="en-GB"/>
        </w:rPr>
        <w:t>Agenda</w:t>
      </w:r>
      <w:r w:rsidR="003F6401">
        <w:rPr>
          <w:b w:val="0"/>
          <w:lang w:bidi="en-GB"/>
        </w:rPr>
        <w:t xml:space="preserve"> </w:t>
      </w:r>
    </w:p>
    <w:p w14:paraId="44FC7429" w14:textId="092C6C09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1E3FCF">
        <w:rPr>
          <w:rFonts w:ascii="Arial" w:hAnsi="Arial" w:cs="Arial"/>
          <w:sz w:val="24"/>
          <w:szCs w:val="24"/>
        </w:rPr>
        <w:t>22</w:t>
      </w:r>
      <w:r w:rsidR="00C42910">
        <w:rPr>
          <w:rFonts w:ascii="Arial" w:hAnsi="Arial" w:cs="Arial"/>
          <w:sz w:val="24"/>
          <w:szCs w:val="24"/>
        </w:rPr>
        <w:t>.02.23</w:t>
      </w:r>
    </w:p>
    <w:p w14:paraId="24012223" w14:textId="1A7BF6CC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C42910">
        <w:t>11.</w:t>
      </w:r>
      <w:r w:rsidR="001E3FCF">
        <w:t>20</w:t>
      </w:r>
      <w:r w:rsidR="00C42910">
        <w:t>am</w:t>
      </w:r>
    </w:p>
    <w:p w14:paraId="5A875901" w14:textId="462FEB9E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C42910">
        <w:t>Ruben Avis</w:t>
      </w:r>
    </w:p>
    <w:p w14:paraId="156E4F5C" w14:textId="77777777" w:rsidR="00CA6B4F" w:rsidRDefault="00C5413E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7879CE2F" w14:textId="77777777" w:rsidR="008322A7" w:rsidRPr="00C42910" w:rsidRDefault="008322A7" w:rsidP="00C42910"/>
    <w:p w14:paraId="68A646F5" w14:textId="575F7CF0" w:rsidR="00C52A82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4251BADF" w14:textId="39A57EBB" w:rsidR="00DC3B41" w:rsidRPr="00DC3B41" w:rsidRDefault="00DC3B41" w:rsidP="00CA6B4F">
      <w:pPr>
        <w:rPr>
          <w:rFonts w:ascii="Arial" w:hAnsi="Arial" w:cs="Arial"/>
          <w:color w:val="000000" w:themeColor="text1"/>
          <w:szCs w:val="24"/>
        </w:rPr>
      </w:pPr>
    </w:p>
    <w:p w14:paraId="1AB4933C" w14:textId="7EC5F81A" w:rsidR="00CA6B4F" w:rsidRDefault="00CA6B4F" w:rsidP="00AB4981">
      <w:pPr>
        <w:pStyle w:val="Heading1"/>
        <w:rPr>
          <w:lang w:bidi="en-GB"/>
        </w:rPr>
      </w:pPr>
      <w:r w:rsidRPr="00CA6B4F">
        <w:rPr>
          <w:lang w:bidi="en-GB"/>
        </w:rPr>
        <w:t>Approval of Minutes</w:t>
      </w:r>
    </w:p>
    <w:p w14:paraId="5F7BFC04" w14:textId="77777777" w:rsidR="001A06FC" w:rsidRPr="001A06FC" w:rsidRDefault="001A06FC" w:rsidP="001A06FC">
      <w:pPr>
        <w:rPr>
          <w:lang w:bidi="en-GB"/>
        </w:rPr>
      </w:pPr>
    </w:p>
    <w:p w14:paraId="418CF158" w14:textId="77777777" w:rsidR="00806059" w:rsidRDefault="00806059" w:rsidP="00806059">
      <w:pPr>
        <w:pStyle w:val="Heading1"/>
        <w:rPr>
          <w:noProof/>
        </w:rPr>
      </w:pPr>
      <w:r>
        <w:rPr>
          <w:noProof/>
          <w:lang w:bidi="en-GB"/>
        </w:rPr>
        <w:t>Agenda items</w:t>
      </w:r>
    </w:p>
    <w:p w14:paraId="1ECCD129" w14:textId="11BB1449" w:rsidR="00F3055E" w:rsidRDefault="00F3055E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 w:rsidRPr="00F3055E">
        <w:rPr>
          <w:rFonts w:ascii="Arial" w:hAnsi="Arial" w:cs="Arial"/>
          <w:noProof/>
        </w:rPr>
        <w:t xml:space="preserve">Review of </w:t>
      </w:r>
      <w:r>
        <w:rPr>
          <w:rFonts w:ascii="Arial" w:hAnsi="Arial" w:cs="Arial"/>
          <w:noProof/>
        </w:rPr>
        <w:t>elevator pitch before presentation.</w:t>
      </w:r>
    </w:p>
    <w:p w14:paraId="69268461" w14:textId="26192B8A" w:rsidR="00F3055E" w:rsidRPr="00F3055E" w:rsidRDefault="00F3055E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Review tasks assigned in previous meeting.</w:t>
      </w:r>
      <w:r w:rsidR="00610777">
        <w:rPr>
          <w:rFonts w:ascii="Arial" w:hAnsi="Arial" w:cs="Arial"/>
          <w:noProof/>
        </w:rPr>
        <w:t xml:space="preserve"> Including assignment of descriptions, research, formatting ect</w:t>
      </w:r>
    </w:p>
    <w:p w14:paraId="1C68F7F8" w14:textId="7B87AB8A" w:rsidR="00F3055E" w:rsidRPr="00F3055E" w:rsidRDefault="00F3055E" w:rsidP="00F3055E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Update action items. Remove completed if necessary.</w:t>
      </w:r>
    </w:p>
    <w:p w14:paraId="56AEFF26" w14:textId="10DB0147" w:rsidR="00F3055E" w:rsidRPr="00F3055E" w:rsidRDefault="00F3055E" w:rsidP="00F3055E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Removal/update action items.</w:t>
      </w:r>
      <w:r w:rsidR="00EB37E3">
        <w:rPr>
          <w:rFonts w:ascii="Arial" w:hAnsi="Arial" w:cs="Arial"/>
          <w:szCs w:val="24"/>
        </w:rPr>
        <w:t xml:space="preserve"> Discuss newly added action items.</w:t>
      </w:r>
    </w:p>
    <w:p w14:paraId="1E52A51F" w14:textId="7439EACC" w:rsidR="00F3055E" w:rsidRDefault="00C5413E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 w:rsidRPr="00C5413E">
        <w:rPr>
          <w:rFonts w:ascii="Arial" w:hAnsi="Arial" w:cs="Arial"/>
          <w:noProof/>
        </w:rPr>
        <w:t>Decide on</w:t>
      </w:r>
      <w:r>
        <w:rPr>
          <w:rFonts w:ascii="Arial" w:hAnsi="Arial" w:cs="Arial"/>
          <w:noProof/>
        </w:rPr>
        <w:t xml:space="preserve"> who will do the next agenda and minutes.</w:t>
      </w:r>
    </w:p>
    <w:p w14:paraId="0686A445" w14:textId="418A8360" w:rsidR="00C5413E" w:rsidRPr="00C5413E" w:rsidRDefault="00C5413E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</w:p>
    <w:p w14:paraId="07A76982" w14:textId="12953D11" w:rsidR="00FF003D" w:rsidRPr="00E02EFD" w:rsidRDefault="00FF003D" w:rsidP="00F3055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806059" w14:paraId="5619F271" w14:textId="77777777" w:rsidTr="00806059">
        <w:trPr>
          <w:trHeight w:val="1036"/>
          <w:tblHeader/>
        </w:trPr>
        <w:tc>
          <w:tcPr>
            <w:tcW w:w="2736" w:type="dxa"/>
            <w:hideMark/>
          </w:tcPr>
          <w:p w14:paraId="50EBEB0C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096" w:type="dxa"/>
            <w:hideMark/>
          </w:tcPr>
          <w:p w14:paraId="05A50115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097" w:type="dxa"/>
            <w:hideMark/>
          </w:tcPr>
          <w:p w14:paraId="26272E50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2097" w:type="dxa"/>
            <w:hideMark/>
          </w:tcPr>
          <w:p w14:paraId="482888EE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</w:tbl>
    <w:tbl>
      <w:tblPr>
        <w:tblpPr w:leftFromText="180" w:rightFromText="180" w:vertAnchor="text" w:tblpY="1"/>
        <w:tblOverlap w:val="never"/>
        <w:tblW w:w="508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996"/>
        <w:gridCol w:w="2298"/>
        <w:gridCol w:w="2298"/>
        <w:gridCol w:w="1578"/>
      </w:tblGrid>
      <w:tr w:rsidR="00EB37E3" w:rsidRPr="00B9504F" w14:paraId="29BF787B" w14:textId="77777777" w:rsidTr="00775050">
        <w:trPr>
          <w:gridAfter w:val="2"/>
          <w:wAfter w:w="3876" w:type="dxa"/>
        </w:trPr>
        <w:tc>
          <w:tcPr>
            <w:tcW w:w="2996" w:type="dxa"/>
            <w:hideMark/>
          </w:tcPr>
          <w:p w14:paraId="431734D2" w14:textId="77777777" w:rsidR="00EB37E3" w:rsidRPr="00E046C1" w:rsidRDefault="00EB37E3" w:rsidP="00775050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hideMark/>
          </w:tcPr>
          <w:p w14:paraId="6C523B72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</w:p>
        </w:tc>
      </w:tr>
      <w:tr w:rsidR="00EB37E3" w:rsidRPr="00B9504F" w14:paraId="0EA20590" w14:textId="77777777" w:rsidTr="00775050">
        <w:tc>
          <w:tcPr>
            <w:tcW w:w="2996" w:type="dxa"/>
            <w:hideMark/>
          </w:tcPr>
          <w:p w14:paraId="317DC819" w14:textId="77777777" w:rsidR="00EB37E3" w:rsidRPr="00B9504F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sz w:val="24"/>
                <w:szCs w:val="24"/>
              </w:rPr>
              <w:t>Add document of idea concepts to shared folder.</w:t>
            </w:r>
          </w:p>
        </w:tc>
        <w:tc>
          <w:tcPr>
            <w:tcW w:w="2298" w:type="dxa"/>
            <w:hideMark/>
          </w:tcPr>
          <w:p w14:paraId="41723083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298" w:type="dxa"/>
            <w:hideMark/>
          </w:tcPr>
          <w:p w14:paraId="54BBEBBA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15.02.23</w:t>
            </w:r>
          </w:p>
        </w:tc>
        <w:tc>
          <w:tcPr>
            <w:tcW w:w="1578" w:type="dxa"/>
            <w:hideMark/>
          </w:tcPr>
          <w:p w14:paraId="484F2C1E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205C43CE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15.02.23</w:t>
            </w:r>
          </w:p>
        </w:tc>
      </w:tr>
      <w:tr w:rsidR="00EB37E3" w:rsidRPr="00B9504F" w14:paraId="7A7ABF64" w14:textId="77777777" w:rsidTr="00775050">
        <w:tc>
          <w:tcPr>
            <w:tcW w:w="2996" w:type="dxa"/>
            <w:hideMark/>
          </w:tcPr>
          <w:p w14:paraId="78BC22FA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Create </w:t>
            </w:r>
            <w:r w:rsidRPr="00B9504F">
              <w:rPr>
                <w:rFonts w:ascii="Arial" w:hAnsi="Arial" w:cs="Arial"/>
                <w:sz w:val="24"/>
                <w:szCs w:val="24"/>
              </w:rPr>
              <w:t>team role template and add to shared folder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96BD77" w14:textId="77777777" w:rsidR="00EB37E3" w:rsidRDefault="00EB37E3" w:rsidP="00775050">
            <w:pPr>
              <w:pStyle w:val="ListParagraph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5EF66C2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Research how to connect database in WampServer</w:t>
            </w:r>
          </w:p>
          <w:p w14:paraId="4C45E2DD" w14:textId="77777777" w:rsidR="00EB37E3" w:rsidRPr="00413ACD" w:rsidRDefault="00EB37E3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01D0F94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Create folder for biscuit images</w:t>
            </w:r>
          </w:p>
          <w:p w14:paraId="65EB6BB1" w14:textId="77777777" w:rsidR="00EB37E3" w:rsidRPr="00FC6187" w:rsidRDefault="00EB37E3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138F57B8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Create “team” description. (About us)</w:t>
            </w:r>
          </w:p>
          <w:p w14:paraId="7D24EF54" w14:textId="77777777" w:rsidR="00EB37E3" w:rsidRPr="009070D5" w:rsidRDefault="00EB37E3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CFE6048" w14:textId="77777777" w:rsidR="00EB37E3" w:rsidRPr="00413ACD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Write HTML code to create background and basic header for website</w:t>
            </w:r>
          </w:p>
        </w:tc>
        <w:tc>
          <w:tcPr>
            <w:tcW w:w="2298" w:type="dxa"/>
            <w:hideMark/>
          </w:tcPr>
          <w:p w14:paraId="15C059E3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Referdinand</w:t>
            </w:r>
          </w:p>
          <w:p w14:paraId="0F4527FE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6B1BFC89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2BB3F5A1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Ivan</w:t>
            </w:r>
          </w:p>
          <w:p w14:paraId="31E2DDA8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27412663" w14:textId="77777777" w:rsidR="001A06FC" w:rsidRDefault="001A06FC" w:rsidP="00775050">
            <w:pPr>
              <w:rPr>
                <w:rFonts w:ascii="Arial" w:hAnsi="Arial" w:cs="Arial"/>
                <w:noProof/>
              </w:rPr>
            </w:pPr>
          </w:p>
          <w:p w14:paraId="675E4A66" w14:textId="19D8A510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Sandra</w:t>
            </w:r>
          </w:p>
          <w:p w14:paraId="27591920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2025B3F3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Ruben</w:t>
            </w:r>
          </w:p>
          <w:p w14:paraId="61752427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65F8D2D1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15BC9649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Referdinand</w:t>
            </w:r>
          </w:p>
          <w:p w14:paraId="7EDE39BE" w14:textId="77777777" w:rsidR="00EB37E3" w:rsidRPr="00FC6187" w:rsidRDefault="00EB37E3" w:rsidP="00775050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  <w:hideMark/>
          </w:tcPr>
          <w:p w14:paraId="2E5A3C50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15.02.23</w:t>
            </w:r>
          </w:p>
          <w:p w14:paraId="56C8A081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69C24DBA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5E2CC2BE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Unspecified</w:t>
            </w:r>
          </w:p>
          <w:p w14:paraId="7637DB9F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3CE30A19" w14:textId="77777777" w:rsidR="001A06FC" w:rsidRDefault="001A06FC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57F1527B" w14:textId="4D89DCA8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28.02.23</w:t>
            </w:r>
          </w:p>
          <w:p w14:paraId="63F30F80" w14:textId="0768762A" w:rsidR="001A06FC" w:rsidRDefault="001A06FC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7D347BBB" w14:textId="2E902BF3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28.02.23</w:t>
            </w:r>
          </w:p>
          <w:p w14:paraId="617B9FB4" w14:textId="77777777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7560A377" w14:textId="77777777" w:rsidR="001A06FC" w:rsidRDefault="001A06FC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56262F7F" w14:textId="636A4EED" w:rsidR="00EB37E3" w:rsidRDefault="00EB37E3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Unspecified</w:t>
            </w:r>
          </w:p>
          <w:p w14:paraId="11F8ED30" w14:textId="77777777" w:rsidR="00EB37E3" w:rsidRPr="00FC6187" w:rsidRDefault="00EB37E3" w:rsidP="00775050">
            <w:pPr>
              <w:rPr>
                <w:rFonts w:ascii="Arial" w:hAnsi="Arial" w:cs="Arial"/>
              </w:rPr>
            </w:pPr>
          </w:p>
        </w:tc>
        <w:tc>
          <w:tcPr>
            <w:tcW w:w="1578" w:type="dxa"/>
            <w:hideMark/>
          </w:tcPr>
          <w:p w14:paraId="15AFF9F2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1B147289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15.02.23</w:t>
            </w:r>
          </w:p>
        </w:tc>
      </w:tr>
      <w:tr w:rsidR="00EB37E3" w14:paraId="561BF6ED" w14:textId="77777777" w:rsidTr="00775050">
        <w:tc>
          <w:tcPr>
            <w:tcW w:w="2996" w:type="dxa"/>
          </w:tcPr>
          <w:p w14:paraId="520D666C" w14:textId="77777777" w:rsidR="00EB37E3" w:rsidRPr="00813544" w:rsidRDefault="00EB37E3" w:rsidP="00775050">
            <w:pPr>
              <w:rPr>
                <w:rFonts w:ascii="Arial" w:hAnsi="Arial" w:cs="Arial"/>
                <w:noProof/>
                <w:szCs w:val="24"/>
                <w:lang w:bidi="en-GB"/>
              </w:rPr>
            </w:pPr>
          </w:p>
          <w:p w14:paraId="671F2A41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elevator pitch.</w:t>
            </w:r>
          </w:p>
          <w:p w14:paraId="31A4E478" w14:textId="77777777" w:rsidR="00EB37E3" w:rsidRPr="00466E1F" w:rsidRDefault="00EB37E3" w:rsidP="0077505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DDD95CE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 word doc with guidance for formatting the information on Biscuits.    </w:t>
            </w:r>
          </w:p>
          <w:p w14:paraId="58C8BAE1" w14:textId="77777777" w:rsidR="00EB37E3" w:rsidRPr="00C443CC" w:rsidRDefault="00EB37E3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</w:p>
          <w:p w14:paraId="27B628AD" w14:textId="77777777" w:rsidR="00EB37E3" w:rsidRDefault="00EB37E3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Create 3 biscuit information logs each.</w:t>
            </w:r>
          </w:p>
          <w:p w14:paraId="12432DA5" w14:textId="77777777" w:rsidR="00EB37E3" w:rsidRPr="004711DA" w:rsidRDefault="00EB37E3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</w:p>
          <w:p w14:paraId="363AE0A5" w14:textId="77777777" w:rsidR="00EB37E3" w:rsidRPr="00832CCC" w:rsidRDefault="00EB37E3" w:rsidP="00775050">
            <w:pPr>
              <w:pStyle w:val="ListParagraph"/>
              <w:ind w:left="360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</w:p>
        </w:tc>
        <w:tc>
          <w:tcPr>
            <w:tcW w:w="2298" w:type="dxa"/>
          </w:tcPr>
          <w:p w14:paraId="0BC8DB48" w14:textId="77777777" w:rsidR="00EB37E3" w:rsidRPr="00832CCC" w:rsidRDefault="00EB37E3" w:rsidP="00775050">
            <w:pPr>
              <w:rPr>
                <w:rFonts w:ascii="Arial" w:hAnsi="Arial" w:cs="Arial"/>
                <w:szCs w:val="24"/>
              </w:rPr>
            </w:pPr>
          </w:p>
          <w:p w14:paraId="33911B9E" w14:textId="77777777" w:rsidR="00EB37E3" w:rsidRDefault="00EB37E3" w:rsidP="0077505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Ruben</w:t>
            </w:r>
          </w:p>
          <w:p w14:paraId="60DD5AA8" w14:textId="77777777" w:rsidR="00EB37E3" w:rsidRDefault="00EB37E3" w:rsidP="00775050">
            <w:pPr>
              <w:rPr>
                <w:rFonts w:ascii="Arial" w:hAnsi="Arial" w:cs="Arial"/>
                <w:szCs w:val="24"/>
              </w:rPr>
            </w:pPr>
          </w:p>
          <w:p w14:paraId="26EBCC34" w14:textId="77777777" w:rsidR="00EB37E3" w:rsidRDefault="00EB37E3" w:rsidP="0077505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Ruben</w:t>
            </w:r>
          </w:p>
          <w:p w14:paraId="3F05B351" w14:textId="77777777" w:rsidR="00EB37E3" w:rsidRPr="00D6559B" w:rsidRDefault="00EB37E3" w:rsidP="00775050">
            <w:pPr>
              <w:rPr>
                <w:rFonts w:ascii="Arial" w:hAnsi="Arial" w:cs="Arial"/>
                <w:szCs w:val="24"/>
              </w:rPr>
            </w:pPr>
          </w:p>
          <w:p w14:paraId="58BD0EC1" w14:textId="77777777" w:rsidR="00EB37E3" w:rsidRPr="00D6559B" w:rsidRDefault="00EB37E3" w:rsidP="00775050">
            <w:pPr>
              <w:rPr>
                <w:rFonts w:ascii="Arial" w:hAnsi="Arial" w:cs="Arial"/>
                <w:szCs w:val="24"/>
              </w:rPr>
            </w:pPr>
          </w:p>
          <w:p w14:paraId="67EBE444" w14:textId="77777777" w:rsidR="00EB37E3" w:rsidRDefault="00EB37E3" w:rsidP="00775050">
            <w:pPr>
              <w:rPr>
                <w:rFonts w:ascii="Arial" w:hAnsi="Arial" w:cs="Arial"/>
                <w:szCs w:val="24"/>
              </w:rPr>
            </w:pPr>
          </w:p>
          <w:p w14:paraId="5FA102F5" w14:textId="77777777" w:rsidR="00EB37E3" w:rsidRPr="00D6559B" w:rsidRDefault="00EB37E3" w:rsidP="0077505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All team members.</w:t>
            </w:r>
          </w:p>
        </w:tc>
        <w:tc>
          <w:tcPr>
            <w:tcW w:w="2298" w:type="dxa"/>
          </w:tcPr>
          <w:p w14:paraId="3EFB4D51" w14:textId="77777777" w:rsidR="00EB37E3" w:rsidRPr="00832CCC" w:rsidRDefault="00EB37E3" w:rsidP="00775050">
            <w:pPr>
              <w:rPr>
                <w:rFonts w:ascii="Arial" w:hAnsi="Arial" w:cs="Arial"/>
                <w:lang w:bidi="en-GB"/>
              </w:rPr>
            </w:pPr>
          </w:p>
          <w:p w14:paraId="49D1EDDF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>21.02.23</w:t>
            </w:r>
          </w:p>
          <w:p w14:paraId="159F6EDD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</w:p>
          <w:p w14:paraId="206CC883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 xml:space="preserve">21.02.23 </w:t>
            </w:r>
          </w:p>
          <w:p w14:paraId="08551439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</w:p>
          <w:p w14:paraId="42F57EE3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</w:p>
          <w:p w14:paraId="5F119C6F" w14:textId="77777777" w:rsidR="00EB37E3" w:rsidRDefault="00EB37E3" w:rsidP="00775050">
            <w:pPr>
              <w:rPr>
                <w:rFonts w:ascii="Arial" w:hAnsi="Arial" w:cs="Arial"/>
                <w:lang w:bidi="en-GB"/>
              </w:rPr>
            </w:pPr>
          </w:p>
          <w:p w14:paraId="41AB4396" w14:textId="77777777" w:rsidR="00EB37E3" w:rsidRPr="00C443CC" w:rsidRDefault="00EB37E3" w:rsidP="00775050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>28.02.23</w:t>
            </w:r>
          </w:p>
        </w:tc>
        <w:tc>
          <w:tcPr>
            <w:tcW w:w="1578" w:type="dxa"/>
          </w:tcPr>
          <w:p w14:paraId="624CB598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33DF7BD6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1F9E7EA3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1E6CE80B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30EA3A5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16.02.23</w:t>
            </w:r>
          </w:p>
          <w:p w14:paraId="73A8CCE0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2DC8A8B5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  <w:p w14:paraId="05FD00FF" w14:textId="77777777" w:rsidR="00EB37E3" w:rsidRDefault="00EB37E3" w:rsidP="00775050">
            <w:pPr>
              <w:rPr>
                <w:rFonts w:ascii="Arial" w:hAnsi="Arial" w:cs="Arial"/>
                <w:noProof/>
              </w:rPr>
            </w:pPr>
          </w:p>
        </w:tc>
      </w:tr>
    </w:tbl>
    <w:p w14:paraId="74210977" w14:textId="77777777" w:rsidR="00806059" w:rsidRDefault="00806059" w:rsidP="00806059">
      <w:pPr>
        <w:rPr>
          <w:noProof/>
          <w:sz w:val="22"/>
        </w:rPr>
      </w:pPr>
    </w:p>
    <w:p w14:paraId="7D923857" w14:textId="77777777" w:rsidR="00CA6B4F" w:rsidRPr="00CA6B4F" w:rsidRDefault="00C5413E" w:rsidP="00AB4981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lang w:bidi="en-GB"/>
            </w:rPr>
            <w:t>New Business</w:t>
          </w:r>
        </w:sdtContent>
      </w:sdt>
    </w:p>
    <w:p w14:paraId="28659C05" w14:textId="6F9B881C" w:rsidR="00CA6B4F" w:rsidRDefault="00CA6B4F" w:rsidP="006F5F22">
      <w:pPr>
        <w:pStyle w:val="ListBullet"/>
        <w:numPr>
          <w:ilvl w:val="0"/>
          <w:numId w:val="6"/>
        </w:numPr>
      </w:pPr>
    </w:p>
    <w:p w14:paraId="3CC19B59" w14:textId="6A7184D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00302D4" w14:textId="2E90521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D21745F" w14:textId="777A24EB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3E7455B" w14:textId="7A5C82CE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4A13155E" w14:textId="77777777" w:rsidR="00B9504F" w:rsidRPr="00CA6B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D1F310C" w14:textId="77777777" w:rsidR="00CA6B4F" w:rsidRPr="00CA6B4F" w:rsidRDefault="00C5413E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5D2386A429B542E4AE0B5A7041A7536F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Next Meeting</w:t>
          </w:r>
        </w:sdtContent>
      </w:sdt>
    </w:p>
    <w:p w14:paraId="548385D9" w14:textId="2FFFAC05" w:rsidR="00CA6B4F" w:rsidRPr="00CA6B4F" w:rsidRDefault="00D71E21" w:rsidP="00CA6B4F">
      <w:pPr>
        <w:rPr>
          <w:color w:val="000000" w:themeColor="text1"/>
        </w:rPr>
      </w:pPr>
      <w:r>
        <w:rPr>
          <w:color w:val="000000" w:themeColor="text1"/>
          <w:lang w:bidi="en-GB"/>
        </w:rPr>
        <w:t>22/2/23, 11.20</w:t>
      </w:r>
      <w:r w:rsidR="003B0C95">
        <w:rPr>
          <w:color w:val="000000" w:themeColor="text1"/>
          <w:lang w:bidi="en-GB"/>
        </w:rPr>
        <w:t>-11.35</w:t>
      </w: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C04D" w14:textId="77777777" w:rsidR="00136ABE" w:rsidRDefault="00136ABE">
      <w:pPr>
        <w:spacing w:after="0" w:line="240" w:lineRule="auto"/>
      </w:pPr>
      <w:r>
        <w:separator/>
      </w:r>
    </w:p>
  </w:endnote>
  <w:endnote w:type="continuationSeparator" w:id="0">
    <w:p w14:paraId="20FF4B6B" w14:textId="77777777" w:rsidR="00136ABE" w:rsidRDefault="00136ABE">
      <w:pPr>
        <w:spacing w:after="0" w:line="240" w:lineRule="auto"/>
      </w:pPr>
      <w:r>
        <w:continuationSeparator/>
      </w:r>
    </w:p>
  </w:endnote>
  <w:endnote w:type="continuationNotice" w:id="1">
    <w:p w14:paraId="113A8BE3" w14:textId="77777777" w:rsidR="00136ABE" w:rsidRDefault="00136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AB9A" w14:textId="77777777" w:rsidR="00136ABE" w:rsidRDefault="00136ABE">
      <w:pPr>
        <w:spacing w:after="0" w:line="240" w:lineRule="auto"/>
      </w:pPr>
      <w:r>
        <w:separator/>
      </w:r>
    </w:p>
  </w:footnote>
  <w:footnote w:type="continuationSeparator" w:id="0">
    <w:p w14:paraId="42FEBA88" w14:textId="77777777" w:rsidR="00136ABE" w:rsidRDefault="00136ABE">
      <w:pPr>
        <w:spacing w:after="0" w:line="240" w:lineRule="auto"/>
      </w:pPr>
      <w:r>
        <w:continuationSeparator/>
      </w:r>
    </w:p>
  </w:footnote>
  <w:footnote w:type="continuationNotice" w:id="1">
    <w:p w14:paraId="5145DDB3" w14:textId="77777777" w:rsidR="00136ABE" w:rsidRDefault="00136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62024AA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AA621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0670">
    <w:abstractNumId w:val="0"/>
  </w:num>
  <w:num w:numId="2" w16cid:durableId="2135366128">
    <w:abstractNumId w:val="3"/>
  </w:num>
  <w:num w:numId="3" w16cid:durableId="1954239630">
    <w:abstractNumId w:val="4"/>
  </w:num>
  <w:num w:numId="4" w16cid:durableId="278687134">
    <w:abstractNumId w:val="0"/>
    <w:lvlOverride w:ilvl="0">
      <w:startOverride w:val="1"/>
    </w:lvlOverride>
  </w:num>
  <w:num w:numId="5" w16cid:durableId="1924562069">
    <w:abstractNumId w:val="2"/>
  </w:num>
  <w:num w:numId="6" w16cid:durableId="79418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02E8A"/>
    <w:rsid w:val="0001495E"/>
    <w:rsid w:val="0001626D"/>
    <w:rsid w:val="00032E32"/>
    <w:rsid w:val="00035454"/>
    <w:rsid w:val="00087D2C"/>
    <w:rsid w:val="000A3D63"/>
    <w:rsid w:val="00136ABE"/>
    <w:rsid w:val="001505C1"/>
    <w:rsid w:val="001A06FC"/>
    <w:rsid w:val="001E3FCF"/>
    <w:rsid w:val="00203391"/>
    <w:rsid w:val="0024791D"/>
    <w:rsid w:val="002E0B9C"/>
    <w:rsid w:val="002E58B5"/>
    <w:rsid w:val="002E6287"/>
    <w:rsid w:val="002E628A"/>
    <w:rsid w:val="00303AE1"/>
    <w:rsid w:val="00324B81"/>
    <w:rsid w:val="003537A3"/>
    <w:rsid w:val="003739F0"/>
    <w:rsid w:val="003949BD"/>
    <w:rsid w:val="003B0C95"/>
    <w:rsid w:val="003C5D5C"/>
    <w:rsid w:val="003F179C"/>
    <w:rsid w:val="003F6401"/>
    <w:rsid w:val="00441DF8"/>
    <w:rsid w:val="0044580A"/>
    <w:rsid w:val="004A441F"/>
    <w:rsid w:val="004D61A7"/>
    <w:rsid w:val="005232AD"/>
    <w:rsid w:val="00524B92"/>
    <w:rsid w:val="00542003"/>
    <w:rsid w:val="00560F76"/>
    <w:rsid w:val="00564D38"/>
    <w:rsid w:val="00585002"/>
    <w:rsid w:val="00591FFE"/>
    <w:rsid w:val="005F38D7"/>
    <w:rsid w:val="00610777"/>
    <w:rsid w:val="006B7784"/>
    <w:rsid w:val="006F16F0"/>
    <w:rsid w:val="006F5F22"/>
    <w:rsid w:val="007520BE"/>
    <w:rsid w:val="00761CCB"/>
    <w:rsid w:val="007A4B7C"/>
    <w:rsid w:val="00806059"/>
    <w:rsid w:val="008322A7"/>
    <w:rsid w:val="008612F2"/>
    <w:rsid w:val="00874DBC"/>
    <w:rsid w:val="008A3524"/>
    <w:rsid w:val="008B2C55"/>
    <w:rsid w:val="00921B75"/>
    <w:rsid w:val="00982EB8"/>
    <w:rsid w:val="009853C9"/>
    <w:rsid w:val="00991CE2"/>
    <w:rsid w:val="00991EA2"/>
    <w:rsid w:val="00A00783"/>
    <w:rsid w:val="00A448C1"/>
    <w:rsid w:val="00A94B96"/>
    <w:rsid w:val="00AA7AA0"/>
    <w:rsid w:val="00AB4981"/>
    <w:rsid w:val="00AD20E5"/>
    <w:rsid w:val="00AD7BCB"/>
    <w:rsid w:val="00B43495"/>
    <w:rsid w:val="00B70211"/>
    <w:rsid w:val="00B9504F"/>
    <w:rsid w:val="00BE07A7"/>
    <w:rsid w:val="00BE2EB0"/>
    <w:rsid w:val="00C117CF"/>
    <w:rsid w:val="00C42910"/>
    <w:rsid w:val="00C457B5"/>
    <w:rsid w:val="00C52A82"/>
    <w:rsid w:val="00C5413E"/>
    <w:rsid w:val="00C95320"/>
    <w:rsid w:val="00CA6B4F"/>
    <w:rsid w:val="00D2721F"/>
    <w:rsid w:val="00D71E21"/>
    <w:rsid w:val="00DA4A43"/>
    <w:rsid w:val="00DA5BEB"/>
    <w:rsid w:val="00DC3B41"/>
    <w:rsid w:val="00DC43BE"/>
    <w:rsid w:val="00DE395C"/>
    <w:rsid w:val="00E02EFD"/>
    <w:rsid w:val="00E2411A"/>
    <w:rsid w:val="00E37225"/>
    <w:rsid w:val="00E51439"/>
    <w:rsid w:val="00E605B6"/>
    <w:rsid w:val="00EB37E3"/>
    <w:rsid w:val="00ED4DDF"/>
    <w:rsid w:val="00EF36A5"/>
    <w:rsid w:val="00F14790"/>
    <w:rsid w:val="00F30475"/>
    <w:rsid w:val="00F3055E"/>
    <w:rsid w:val="00F548C0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B036A7" w:rsidRDefault="00B036A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B036A7" w:rsidRDefault="00B036A7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  <w:docPart>
      <w:docPartPr>
        <w:name w:val="5D2386A429B542E4AE0B5A7041A7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2345-14D2-40CC-AB38-8E1911653268}"/>
      </w:docPartPr>
      <w:docPartBody>
        <w:p w:rsidR="00B036A7" w:rsidRDefault="00B036A7">
          <w:pPr>
            <w:pStyle w:val="5D2386A429B542E4AE0B5A7041A7536F"/>
          </w:pPr>
          <w:r w:rsidRPr="00AB4981">
            <w:rPr>
              <w:lang w:bidi="en-GB"/>
            </w:rP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7"/>
    <w:rsid w:val="00A61DFE"/>
    <w:rsid w:val="00B036A7"/>
    <w:rsid w:val="00B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2023-02-16T22:40:00Z</dcterms:created>
  <dcterms:modified xsi:type="dcterms:W3CDTF">2023-02-16T22:48:00Z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