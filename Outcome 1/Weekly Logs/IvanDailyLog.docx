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Reading log layout table"/>
      </w:tblPr>
      <w:tblGrid>
        <w:gridCol w:w="1253"/>
        <w:gridCol w:w="3079"/>
        <w:gridCol w:w="3259"/>
        <w:gridCol w:w="2227"/>
      </w:tblGrid>
      <w:tr w:rsidR="00CB6656" w:rsidRPr="00DB69A0" w14:paraId="748F1C70" w14:textId="77777777" w:rsidTr="378F16DA">
        <w:tc>
          <w:tcPr>
            <w:tcW w:w="9818" w:type="dxa"/>
            <w:gridSpan w:val="4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shd w:val="clear" w:color="auto" w:fill="auto"/>
          </w:tcPr>
          <w:p w14:paraId="6B8F53CF" w14:textId="6DF8A43E" w:rsidR="00AE7331" w:rsidRPr="00DB69A0" w:rsidRDefault="007B4B90" w:rsidP="007B4B90">
            <w:pPr>
              <w:pStyle w:val="Title"/>
              <w:ind w:left="0"/>
              <w:rPr>
                <w:rFonts w:eastAsia="Segoe UI"/>
                <w:lang w:val="en-GB"/>
              </w:rPr>
            </w:pPr>
            <w:proofErr w:type="spellStart"/>
            <w:r>
              <w:rPr>
                <w:lang w:val="en-GB"/>
              </w:rPr>
              <w:t>TeamWork</w:t>
            </w:r>
            <w:proofErr w:type="spellEnd"/>
            <w:r w:rsidR="00774456" w:rsidRPr="00DB69A0">
              <w:rPr>
                <w:lang w:val="en-GB" w:bidi="en-GB"/>
              </w:rPr>
              <w:br/>
            </w:r>
            <w:r>
              <w:rPr>
                <w:rFonts w:eastAsia="Segoe UI"/>
                <w:lang w:val="en-GB"/>
              </w:rPr>
              <w:t>Personal Daily Log</w:t>
            </w:r>
          </w:p>
        </w:tc>
      </w:tr>
      <w:tr w:rsidR="00CB6656" w:rsidRPr="00DB69A0" w14:paraId="714F19D9" w14:textId="77777777" w:rsidTr="378F16DA">
        <w:trPr>
          <w:trHeight w:val="113"/>
        </w:trPr>
        <w:tc>
          <w:tcPr>
            <w:tcW w:w="9818" w:type="dxa"/>
            <w:gridSpan w:val="4"/>
            <w:tcBorders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vAlign w:val="center"/>
          </w:tcPr>
          <w:p w14:paraId="3142F8CA" w14:textId="77777777" w:rsidR="008424EB" w:rsidRPr="00DB69A0" w:rsidRDefault="008424EB" w:rsidP="00CB6656">
            <w:pPr>
              <w:pStyle w:val="NoSpacing"/>
              <w:rPr>
                <w:lang w:val="en-GB"/>
              </w:rPr>
            </w:pPr>
          </w:p>
        </w:tc>
      </w:tr>
      <w:tr w:rsidR="004839FF" w:rsidRPr="00DB69A0" w14:paraId="1F729627" w14:textId="77777777" w:rsidTr="378F16DA">
        <w:trPr>
          <w:trHeight w:val="696"/>
        </w:trPr>
        <w:tc>
          <w:tcPr>
            <w:tcW w:w="1253" w:type="dxa"/>
            <w:tcBorders>
              <w:top w:val="single" w:sz="18" w:space="0" w:color="21807D" w:themeColor="accent2"/>
              <w:left w:val="single" w:sz="18" w:space="0" w:color="21807D" w:themeColor="accent2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029F8A14" w14:textId="423EF887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3079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3D80D8A3" w14:textId="58A6F876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What I Did</w:t>
            </w:r>
          </w:p>
        </w:tc>
        <w:tc>
          <w:tcPr>
            <w:tcW w:w="3259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1303C7FA" w14:textId="70007C49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Challenges</w:t>
            </w:r>
          </w:p>
        </w:tc>
        <w:tc>
          <w:tcPr>
            <w:tcW w:w="2227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18" w:space="0" w:color="21807D" w:themeColor="accent2"/>
            </w:tcBorders>
            <w:shd w:val="clear" w:color="auto" w:fill="21807D" w:themeFill="accent2"/>
            <w:vAlign w:val="center"/>
          </w:tcPr>
          <w:p w14:paraId="131B7560" w14:textId="2693F17C" w:rsidR="008424EB" w:rsidRPr="00DB69A0" w:rsidRDefault="007B4B90" w:rsidP="001E1A76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</w:tr>
      <w:tr w:rsidR="007B4B90" w:rsidRPr="00DB69A0" w14:paraId="545FFCD2" w14:textId="77777777" w:rsidTr="378F16DA">
        <w:trPr>
          <w:trHeight w:val="850"/>
        </w:trPr>
        <w:tc>
          <w:tcPr>
            <w:tcW w:w="1253" w:type="dxa"/>
            <w:tcBorders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DF26ECA" w14:textId="77777777" w:rsidR="00F93ED1" w:rsidRDefault="00F93ED1" w:rsidP="007B4B90">
            <w:pPr>
              <w:pStyle w:val="ListNumber"/>
              <w:numPr>
                <w:ilvl w:val="0"/>
                <w:numId w:val="0"/>
              </w:numPr>
              <w:ind w:left="360"/>
              <w:rPr>
                <w:lang w:val="en-GB"/>
              </w:rPr>
            </w:pPr>
          </w:p>
          <w:p w14:paraId="09F72B71" w14:textId="50C92AD8" w:rsidR="007B4B90" w:rsidRPr="00DB69A0" w:rsidRDefault="531F74D6" w:rsidP="378F16DA">
            <w:pPr>
              <w:pStyle w:val="ListNumber"/>
              <w:numPr>
                <w:ilvl w:val="0"/>
                <w:numId w:val="0"/>
              </w:numPr>
              <w:rPr>
                <w:lang w:val="en-GB"/>
              </w:rPr>
            </w:pPr>
            <w:r w:rsidRPr="378F16DA">
              <w:rPr>
                <w:lang w:val="en-GB"/>
              </w:rPr>
              <w:t>19/02/23</w:t>
            </w:r>
          </w:p>
        </w:tc>
        <w:tc>
          <w:tcPr>
            <w:tcW w:w="3079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  <w:vAlign w:val="center"/>
          </w:tcPr>
          <w:p w14:paraId="6A4A3649" w14:textId="1FEF46CE" w:rsidR="007B4B90" w:rsidRPr="00DB69A0" w:rsidRDefault="531F74D6" w:rsidP="007B4B90">
            <w:pPr>
              <w:rPr>
                <w:lang w:val="en-GB"/>
              </w:rPr>
            </w:pPr>
            <w:r w:rsidRPr="378F16DA">
              <w:rPr>
                <w:lang w:val="en-GB"/>
              </w:rPr>
              <w:t xml:space="preserve">Created Task List </w:t>
            </w:r>
            <w:proofErr w:type="spellStart"/>
            <w:r w:rsidRPr="378F16DA">
              <w:rPr>
                <w:lang w:val="en-GB"/>
              </w:rPr>
              <w:t>Spreadsheed</w:t>
            </w:r>
            <w:proofErr w:type="spellEnd"/>
          </w:p>
        </w:tc>
        <w:tc>
          <w:tcPr>
            <w:tcW w:w="3259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C117D1D" w14:textId="4FE6CD82" w:rsidR="007B4B90" w:rsidRPr="00DB69A0" w:rsidRDefault="531F74D6" w:rsidP="007B4B90">
            <w:pPr>
              <w:rPr>
                <w:lang w:val="en-GB"/>
              </w:rPr>
            </w:pPr>
            <w:r w:rsidRPr="378F16DA">
              <w:rPr>
                <w:lang w:val="en-GB"/>
              </w:rPr>
              <w:t>None</w:t>
            </w:r>
          </w:p>
        </w:tc>
        <w:tc>
          <w:tcPr>
            <w:tcW w:w="2227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5F99F46" w14:textId="2D98E6AF" w:rsidR="007B4B90" w:rsidRPr="00DB69A0" w:rsidRDefault="531F74D6" w:rsidP="007B4B90">
            <w:pPr>
              <w:rPr>
                <w:lang w:val="en-GB"/>
              </w:rPr>
            </w:pPr>
            <w:r w:rsidRPr="378F16DA">
              <w:rPr>
                <w:lang w:val="en-GB"/>
              </w:rPr>
              <w:t>None</w:t>
            </w:r>
          </w:p>
        </w:tc>
      </w:tr>
      <w:tr w:rsidR="007B4B90" w:rsidRPr="00DB69A0" w14:paraId="4A4178C3" w14:textId="77777777" w:rsidTr="378F16DA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172ED91" w14:textId="6A2B7979" w:rsidR="007B4B90" w:rsidRPr="00DB69A0" w:rsidRDefault="531F74D6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 w:rsidRPr="378F16DA">
              <w:rPr>
                <w:lang w:val="en-GB"/>
              </w:rPr>
              <w:t>22/02/23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1108F05" w14:textId="095FA1D9" w:rsidR="007B4B90" w:rsidRPr="00DB69A0" w:rsidRDefault="531F74D6" w:rsidP="007B4B90">
            <w:pPr>
              <w:rPr>
                <w:lang w:val="en-GB"/>
              </w:rPr>
            </w:pPr>
            <w:r w:rsidRPr="378F16DA">
              <w:rPr>
                <w:lang w:val="en-GB"/>
              </w:rPr>
              <w:t xml:space="preserve">Created “Project Plan LO1” </w:t>
            </w:r>
            <w:proofErr w:type="spellStart"/>
            <w:r w:rsidRPr="378F16DA">
              <w:rPr>
                <w:lang w:val="en-GB"/>
              </w:rPr>
              <w:t>Spreadseed</w:t>
            </w:r>
            <w:proofErr w:type="spellEnd"/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34B8743" w14:textId="3E5FFCF5" w:rsidR="007B4B90" w:rsidRPr="00DB69A0" w:rsidRDefault="531F74D6" w:rsidP="007B4B90">
            <w:pPr>
              <w:rPr>
                <w:lang w:val="en-GB"/>
              </w:rPr>
            </w:pPr>
            <w:r w:rsidRPr="378F16DA">
              <w:rPr>
                <w:lang w:val="en-GB"/>
              </w:rPr>
              <w:t>None</w:t>
            </w: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390EF84" w14:textId="43874A8F" w:rsidR="007B4B90" w:rsidRPr="00DB69A0" w:rsidRDefault="531F74D6" w:rsidP="007B4B90">
            <w:pPr>
              <w:rPr>
                <w:lang w:val="en-GB"/>
              </w:rPr>
            </w:pPr>
            <w:r w:rsidRPr="378F16DA">
              <w:rPr>
                <w:lang w:val="en-GB"/>
              </w:rPr>
              <w:t>None</w:t>
            </w:r>
          </w:p>
        </w:tc>
      </w:tr>
      <w:tr w:rsidR="007B4B90" w:rsidRPr="00DB69A0" w14:paraId="17E002FB" w14:textId="77777777" w:rsidTr="378F16DA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CC2BA90" w14:textId="146DB4EF" w:rsidR="007B4B90" w:rsidRPr="00DB69A0" w:rsidRDefault="00A006A1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23.02.23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57C0B77" w14:textId="63942EA6" w:rsidR="007B4B90" w:rsidRPr="00DB69A0" w:rsidRDefault="00A006A1" w:rsidP="007B4B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Reserched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Github</w:t>
            </w:r>
            <w:proofErr w:type="spellEnd"/>
            <w:r w:rsidR="005E6166">
              <w:rPr>
                <w:lang w:val="en-GB"/>
              </w:rPr>
              <w:t xml:space="preserve"> 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2D0B64F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7BEEEBFB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  <w:tr w:rsidR="007B4B90" w:rsidRPr="00DB69A0" w14:paraId="0D2327CC" w14:textId="77777777" w:rsidTr="378F16DA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7DF2856" w14:textId="730AE876" w:rsidR="007B4B90" w:rsidRPr="00DB69A0" w:rsidRDefault="005E6166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25.02.23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71B13DB" w14:textId="790F9E41" w:rsidR="007B4B90" w:rsidRPr="00DB69A0" w:rsidRDefault="005E6166" w:rsidP="007B4B90">
            <w:pPr>
              <w:rPr>
                <w:lang w:val="en-GB"/>
              </w:rPr>
            </w:pPr>
            <w:r>
              <w:rPr>
                <w:lang w:val="en-GB"/>
              </w:rPr>
              <w:t>Created Penguin biscuit description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4D57D46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D338933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  <w:tr w:rsidR="007B4B90" w:rsidRPr="00DB69A0" w14:paraId="015E2D76" w14:textId="77777777" w:rsidTr="378F16DA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8BA6E6A" w14:textId="32563B6D" w:rsidR="007B4B90" w:rsidRPr="00DB69A0" w:rsidRDefault="005E6166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26.02.23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32A9FEA" w14:textId="0C0DF13E" w:rsidR="007B4B90" w:rsidRPr="00DB69A0" w:rsidRDefault="005E6166" w:rsidP="007B4B90">
            <w:pPr>
              <w:rPr>
                <w:lang w:val="en-GB"/>
              </w:rPr>
            </w:pPr>
            <w:r>
              <w:rPr>
                <w:lang w:val="en-GB"/>
              </w:rPr>
              <w:t xml:space="preserve">Created 2 more biscuits descriptions 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545B1D1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DC388A6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  <w:tr w:rsidR="007B4B90" w:rsidRPr="00DB69A0" w14:paraId="3D866116" w14:textId="77777777" w:rsidTr="378F16DA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502C3BD" w14:textId="044C73CC" w:rsidR="007B4B90" w:rsidRPr="00DB69A0" w:rsidRDefault="005E6166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  <w:r>
              <w:rPr>
                <w:lang w:val="en-GB"/>
              </w:rPr>
              <w:t>15.03.23</w:t>
            </w: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61BE229" w14:textId="28881D72" w:rsidR="007B4B90" w:rsidRPr="00DB69A0" w:rsidRDefault="005C108E" w:rsidP="007B4B90">
            <w:pPr>
              <w:rPr>
                <w:lang w:val="en-GB"/>
              </w:rPr>
            </w:pPr>
            <w:r>
              <w:rPr>
                <w:lang w:val="en-GB"/>
              </w:rPr>
              <w:t>Researched the header for our future website</w:t>
            </w: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6BFFC3A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E3BF72D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  <w:tr w:rsidR="007B4B90" w:rsidRPr="00DB69A0" w14:paraId="2BD81F46" w14:textId="77777777" w:rsidTr="378F16DA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7476228" w14:textId="77777777" w:rsidR="007B4B90" w:rsidRPr="00DB69A0" w:rsidRDefault="007B4B90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88D7837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649AE19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73A8BFEF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  <w:tr w:rsidR="007B4B90" w:rsidRPr="00DB69A0" w14:paraId="1516A425" w14:textId="77777777" w:rsidTr="378F16DA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D348631" w14:textId="77777777" w:rsidR="007B4B90" w:rsidRPr="00DB69A0" w:rsidRDefault="007B4B90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30CBD67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ACAC35B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FB5309B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  <w:tr w:rsidR="007B4B90" w:rsidRPr="00DB69A0" w14:paraId="33E77BF9" w14:textId="77777777" w:rsidTr="378F16DA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0A3E068" w14:textId="77777777" w:rsidR="007B4B90" w:rsidRPr="00DB69A0" w:rsidRDefault="007B4B90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9E4BBC4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7041AB4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38156B1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  <w:tr w:rsidR="007B4B90" w:rsidRPr="00DB69A0" w14:paraId="2D3C9F12" w14:textId="77777777" w:rsidTr="378F16DA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528BD7B9" w14:textId="77777777" w:rsidR="007B4B90" w:rsidRPr="00DB69A0" w:rsidRDefault="007B4B90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59DFACFF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74FC95D7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190D45D4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  <w:tr w:rsidR="007B4B90" w:rsidRPr="00DB69A0" w14:paraId="42D8A3B0" w14:textId="77777777" w:rsidTr="378F16DA">
        <w:trPr>
          <w:trHeight w:val="850"/>
        </w:trPr>
        <w:tc>
          <w:tcPr>
            <w:tcW w:w="1253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0339B64C" w14:textId="77777777" w:rsidR="007B4B90" w:rsidRPr="00DB69A0" w:rsidRDefault="007B4B90" w:rsidP="007B4B90">
            <w:pPr>
              <w:pStyle w:val="ListNumber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</w:tc>
        <w:tc>
          <w:tcPr>
            <w:tcW w:w="307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58133768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3259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74417AA8" w14:textId="77777777" w:rsidR="007B4B90" w:rsidRPr="00DB69A0" w:rsidRDefault="007B4B90" w:rsidP="007B4B90">
            <w:pPr>
              <w:rPr>
                <w:lang w:val="en-GB"/>
              </w:rPr>
            </w:pPr>
          </w:p>
        </w:tc>
        <w:tc>
          <w:tcPr>
            <w:tcW w:w="2227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0F0B62C4" w14:textId="77777777" w:rsidR="007B4B90" w:rsidRPr="00DB69A0" w:rsidRDefault="007B4B90" w:rsidP="007B4B90">
            <w:pPr>
              <w:rPr>
                <w:lang w:val="en-GB"/>
              </w:rPr>
            </w:pPr>
          </w:p>
        </w:tc>
      </w:tr>
    </w:tbl>
    <w:p w14:paraId="09AF5334" w14:textId="77777777" w:rsidR="004B123B" w:rsidRPr="00DB69A0" w:rsidRDefault="004B123B" w:rsidP="008C0AE1">
      <w:pPr>
        <w:rPr>
          <w:lang w:val="en-GB"/>
        </w:rPr>
      </w:pPr>
    </w:p>
    <w:sectPr w:rsidR="004B123B" w:rsidRPr="00DB69A0" w:rsidSect="00DB69A0">
      <w:headerReference w:type="default" r:id="rId10"/>
      <w:pgSz w:w="11906" w:h="16838" w:code="9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550A" w14:textId="77777777" w:rsidR="00DA48EF" w:rsidRDefault="00DA48EF" w:rsidP="00DC5D31">
      <w:r>
        <w:separator/>
      </w:r>
    </w:p>
  </w:endnote>
  <w:endnote w:type="continuationSeparator" w:id="0">
    <w:p w14:paraId="617C7148" w14:textId="77777777" w:rsidR="00DA48EF" w:rsidRDefault="00DA48EF" w:rsidP="00DC5D31">
      <w:r>
        <w:continuationSeparator/>
      </w:r>
    </w:p>
  </w:endnote>
  <w:endnote w:type="continuationNotice" w:id="1">
    <w:p w14:paraId="32E2A159" w14:textId="77777777" w:rsidR="00DA48EF" w:rsidRDefault="00DA48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75FCE" w14:textId="77777777" w:rsidR="00DA48EF" w:rsidRDefault="00DA48EF" w:rsidP="00DC5D31">
      <w:r>
        <w:separator/>
      </w:r>
    </w:p>
  </w:footnote>
  <w:footnote w:type="continuationSeparator" w:id="0">
    <w:p w14:paraId="5C802638" w14:textId="77777777" w:rsidR="00DA48EF" w:rsidRDefault="00DA48EF" w:rsidP="00DC5D31">
      <w:r>
        <w:continuationSeparator/>
      </w:r>
    </w:p>
  </w:footnote>
  <w:footnote w:type="continuationNotice" w:id="1">
    <w:p w14:paraId="3293B740" w14:textId="77777777" w:rsidR="00DA48EF" w:rsidRDefault="00DA48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D409" w14:textId="64597C30" w:rsidR="007B4B90" w:rsidRDefault="007B4B90">
    <w:pPr>
      <w:pStyle w:val="Header"/>
    </w:pPr>
    <w:r>
      <w:t>Nam</w:t>
    </w:r>
    <w:r w:rsidR="001B05CB">
      <w:t xml:space="preserve">e: </w:t>
    </w:r>
    <w:r>
      <w:tab/>
      <w:t>Student ID</w:t>
    </w:r>
    <w:r w:rsidR="001B05CB">
      <w:t xml:space="preserve">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248E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hecklis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81356">
    <w:abstractNumId w:val="11"/>
  </w:num>
  <w:num w:numId="2" w16cid:durableId="575435220">
    <w:abstractNumId w:val="0"/>
  </w:num>
  <w:num w:numId="3" w16cid:durableId="1584875308">
    <w:abstractNumId w:val="14"/>
  </w:num>
  <w:num w:numId="4" w16cid:durableId="1109816492">
    <w:abstractNumId w:val="12"/>
  </w:num>
  <w:num w:numId="5" w16cid:durableId="425004648">
    <w:abstractNumId w:val="15"/>
  </w:num>
  <w:num w:numId="6" w16cid:durableId="1142649410">
    <w:abstractNumId w:val="16"/>
  </w:num>
  <w:num w:numId="7" w16cid:durableId="1382679299">
    <w:abstractNumId w:val="1"/>
  </w:num>
  <w:num w:numId="8" w16cid:durableId="452285412">
    <w:abstractNumId w:val="2"/>
  </w:num>
  <w:num w:numId="9" w16cid:durableId="1026103574">
    <w:abstractNumId w:val="3"/>
  </w:num>
  <w:num w:numId="10" w16cid:durableId="1725175031">
    <w:abstractNumId w:val="4"/>
  </w:num>
  <w:num w:numId="11" w16cid:durableId="1022052811">
    <w:abstractNumId w:val="9"/>
  </w:num>
  <w:num w:numId="12" w16cid:durableId="37903834">
    <w:abstractNumId w:val="5"/>
  </w:num>
  <w:num w:numId="13" w16cid:durableId="346904847">
    <w:abstractNumId w:val="6"/>
  </w:num>
  <w:num w:numId="14" w16cid:durableId="158427831">
    <w:abstractNumId w:val="7"/>
  </w:num>
  <w:num w:numId="15" w16cid:durableId="863833081">
    <w:abstractNumId w:val="8"/>
  </w:num>
  <w:num w:numId="16" w16cid:durableId="1731922248">
    <w:abstractNumId w:val="10"/>
  </w:num>
  <w:num w:numId="17" w16cid:durableId="19452614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90"/>
    <w:rsid w:val="00032177"/>
    <w:rsid w:val="00043465"/>
    <w:rsid w:val="000B3E71"/>
    <w:rsid w:val="000F23C5"/>
    <w:rsid w:val="000F44BA"/>
    <w:rsid w:val="00115B37"/>
    <w:rsid w:val="00184B8B"/>
    <w:rsid w:val="001B05CB"/>
    <w:rsid w:val="001E1A76"/>
    <w:rsid w:val="00201AED"/>
    <w:rsid w:val="002415BE"/>
    <w:rsid w:val="00245AA2"/>
    <w:rsid w:val="002C1565"/>
    <w:rsid w:val="002D03A2"/>
    <w:rsid w:val="00314B6E"/>
    <w:rsid w:val="00333781"/>
    <w:rsid w:val="00354439"/>
    <w:rsid w:val="003715AA"/>
    <w:rsid w:val="00377189"/>
    <w:rsid w:val="003836D8"/>
    <w:rsid w:val="003B7552"/>
    <w:rsid w:val="003C602C"/>
    <w:rsid w:val="003C6F53"/>
    <w:rsid w:val="00415899"/>
    <w:rsid w:val="00425288"/>
    <w:rsid w:val="004726F5"/>
    <w:rsid w:val="004839FF"/>
    <w:rsid w:val="004B123B"/>
    <w:rsid w:val="004E3264"/>
    <w:rsid w:val="00527480"/>
    <w:rsid w:val="00551E08"/>
    <w:rsid w:val="005618A8"/>
    <w:rsid w:val="005640E4"/>
    <w:rsid w:val="005755E1"/>
    <w:rsid w:val="005A14DC"/>
    <w:rsid w:val="005C108E"/>
    <w:rsid w:val="005E6166"/>
    <w:rsid w:val="00610301"/>
    <w:rsid w:val="00631652"/>
    <w:rsid w:val="0067297B"/>
    <w:rsid w:val="006B4992"/>
    <w:rsid w:val="006E3C43"/>
    <w:rsid w:val="006F220A"/>
    <w:rsid w:val="00713D96"/>
    <w:rsid w:val="00716614"/>
    <w:rsid w:val="00721E9B"/>
    <w:rsid w:val="00761D56"/>
    <w:rsid w:val="00773DE6"/>
    <w:rsid w:val="00774456"/>
    <w:rsid w:val="0079681F"/>
    <w:rsid w:val="007B4B90"/>
    <w:rsid w:val="008121DA"/>
    <w:rsid w:val="008351AF"/>
    <w:rsid w:val="008424EB"/>
    <w:rsid w:val="00844343"/>
    <w:rsid w:val="0089723B"/>
    <w:rsid w:val="008C0AE1"/>
    <w:rsid w:val="00925CF7"/>
    <w:rsid w:val="00940496"/>
    <w:rsid w:val="00980B6A"/>
    <w:rsid w:val="009A12CB"/>
    <w:rsid w:val="009B0D66"/>
    <w:rsid w:val="009B61C4"/>
    <w:rsid w:val="009D044D"/>
    <w:rsid w:val="009F12EC"/>
    <w:rsid w:val="00A006A1"/>
    <w:rsid w:val="00A025D4"/>
    <w:rsid w:val="00A05B52"/>
    <w:rsid w:val="00A2087E"/>
    <w:rsid w:val="00A5248A"/>
    <w:rsid w:val="00A55C79"/>
    <w:rsid w:val="00A64A0F"/>
    <w:rsid w:val="00AA4C70"/>
    <w:rsid w:val="00AC7125"/>
    <w:rsid w:val="00AD4C84"/>
    <w:rsid w:val="00AD5B55"/>
    <w:rsid w:val="00AE7331"/>
    <w:rsid w:val="00B14394"/>
    <w:rsid w:val="00B26E49"/>
    <w:rsid w:val="00BA681C"/>
    <w:rsid w:val="00BB33CE"/>
    <w:rsid w:val="00BE6B62"/>
    <w:rsid w:val="00BF237D"/>
    <w:rsid w:val="00C6523B"/>
    <w:rsid w:val="00C85B00"/>
    <w:rsid w:val="00CA7602"/>
    <w:rsid w:val="00CB6656"/>
    <w:rsid w:val="00CD2808"/>
    <w:rsid w:val="00D948BA"/>
    <w:rsid w:val="00DA48EF"/>
    <w:rsid w:val="00DB69A0"/>
    <w:rsid w:val="00DC5D31"/>
    <w:rsid w:val="00E368C0"/>
    <w:rsid w:val="00E436E9"/>
    <w:rsid w:val="00E5035D"/>
    <w:rsid w:val="00E615E1"/>
    <w:rsid w:val="00EA784E"/>
    <w:rsid w:val="00EB50F0"/>
    <w:rsid w:val="00EB5E7E"/>
    <w:rsid w:val="00ED5FDF"/>
    <w:rsid w:val="00F50B25"/>
    <w:rsid w:val="00F74868"/>
    <w:rsid w:val="00F93ED1"/>
    <w:rsid w:val="00FA44EA"/>
    <w:rsid w:val="00FE263D"/>
    <w:rsid w:val="1CF77634"/>
    <w:rsid w:val="378F16DA"/>
    <w:rsid w:val="3B76B290"/>
    <w:rsid w:val="531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055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E1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0AE1"/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paragraph" w:customStyle="1" w:styleId="Checklist">
    <w:name w:val="Checkli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21807D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53535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E1A76"/>
    <w:rPr>
      <w:i/>
      <w:color w:val="35353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s\AppData\Roaming\Microsoft\Templates\Reading%20log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Reading log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2023-02-14T07:21:00Z</dcterms:created>
  <dcterms:modified xsi:type="dcterms:W3CDTF">2023-03-29T09:49:00Z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