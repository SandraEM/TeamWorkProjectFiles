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1253"/>
        <w:gridCol w:w="3079"/>
        <w:gridCol w:w="3259"/>
        <w:gridCol w:w="2227"/>
      </w:tblGrid>
      <w:tr w:rsidR="00CB6656" w:rsidRPr="00DB69A0" w14:paraId="748F1C70" w14:textId="77777777" w:rsidTr="007B4B90">
        <w:tc>
          <w:tcPr>
            <w:tcW w:w="9818" w:type="dxa"/>
            <w:gridSpan w:val="4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</w:tcPr>
          <w:p w14:paraId="6B8F53CF" w14:textId="6DF8A43E" w:rsidR="00AE7331" w:rsidRPr="00DB69A0" w:rsidRDefault="007B4B90" w:rsidP="007B4B90">
            <w:pPr>
              <w:pStyle w:val="Title"/>
              <w:ind w:left="0"/>
              <w:rPr>
                <w:rFonts w:eastAsia="Segoe UI"/>
                <w:lang w:val="en-GB"/>
              </w:rPr>
            </w:pPr>
            <w:r>
              <w:rPr>
                <w:lang w:val="en-GB"/>
              </w:rPr>
              <w:t>TeamWork</w:t>
            </w:r>
            <w:r w:rsidR="00774456" w:rsidRPr="00DB69A0">
              <w:rPr>
                <w:lang w:val="en-GB" w:bidi="en-GB"/>
              </w:rPr>
              <w:br/>
            </w:r>
            <w:r>
              <w:rPr>
                <w:rFonts w:eastAsia="Segoe UI"/>
                <w:lang w:val="en-GB"/>
              </w:rPr>
              <w:t>Personal Daily Log</w:t>
            </w:r>
          </w:p>
        </w:tc>
      </w:tr>
      <w:tr w:rsidR="00CB6656" w:rsidRPr="00DB69A0" w14:paraId="714F19D9" w14:textId="77777777" w:rsidTr="007B4B90">
        <w:trPr>
          <w:trHeight w:val="113"/>
        </w:trPr>
        <w:tc>
          <w:tcPr>
            <w:tcW w:w="9818" w:type="dxa"/>
            <w:gridSpan w:val="4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14:paraId="3142F8CA" w14:textId="77777777" w:rsidR="008424EB" w:rsidRPr="00DB69A0" w:rsidRDefault="008424EB" w:rsidP="00CB6656">
            <w:pPr>
              <w:pStyle w:val="NoSpacing"/>
              <w:rPr>
                <w:lang w:val="en-GB"/>
              </w:rPr>
            </w:pPr>
          </w:p>
        </w:tc>
      </w:tr>
      <w:tr w:rsidR="004839FF" w:rsidRPr="00DB69A0" w14:paraId="1F729627" w14:textId="77777777" w:rsidTr="007B4B90">
        <w:trPr>
          <w:trHeight w:val="696"/>
        </w:trPr>
        <w:tc>
          <w:tcPr>
            <w:tcW w:w="1253" w:type="dxa"/>
            <w:tcBorders>
              <w:top w:val="single" w:sz="18" w:space="0" w:color="21807D" w:themeColor="accent2"/>
              <w:left w:val="single" w:sz="18" w:space="0" w:color="21807D" w:themeColor="accent2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029F8A14" w14:textId="423EF887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079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3D80D8A3" w14:textId="58A6F876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What I Did</w:t>
            </w:r>
          </w:p>
        </w:tc>
        <w:tc>
          <w:tcPr>
            <w:tcW w:w="3259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1303C7FA" w14:textId="70007C49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Challenges</w:t>
            </w:r>
          </w:p>
        </w:tc>
        <w:tc>
          <w:tcPr>
            <w:tcW w:w="2227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18" w:space="0" w:color="21807D" w:themeColor="accent2"/>
            </w:tcBorders>
            <w:shd w:val="clear" w:color="auto" w:fill="21807D" w:themeFill="accent2"/>
            <w:vAlign w:val="center"/>
          </w:tcPr>
          <w:p w14:paraId="131B7560" w14:textId="2693F17C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</w:tr>
      <w:tr w:rsidR="007B4B90" w:rsidRPr="00DB69A0" w14:paraId="545FFCD2" w14:textId="77777777" w:rsidTr="007B4B90">
        <w:trPr>
          <w:trHeight w:val="850"/>
        </w:trPr>
        <w:tc>
          <w:tcPr>
            <w:tcW w:w="1253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9F72B71" w14:textId="0036760F" w:rsidR="007B4B90" w:rsidRPr="00DB69A0" w:rsidRDefault="009F6260" w:rsidP="007B4B90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>08.02.23</w:t>
            </w:r>
          </w:p>
        </w:tc>
        <w:tc>
          <w:tcPr>
            <w:tcW w:w="3079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  <w:vAlign w:val="center"/>
          </w:tcPr>
          <w:p w14:paraId="6A4A3649" w14:textId="138E0139" w:rsidR="007B4B90" w:rsidRPr="00DB69A0" w:rsidRDefault="0021407F" w:rsidP="007B4B90">
            <w:pPr>
              <w:rPr>
                <w:lang w:val="en-GB"/>
              </w:rPr>
            </w:pPr>
            <w:r>
              <w:rPr>
                <w:lang w:val="en-GB"/>
              </w:rPr>
              <w:t>Created shared folder on onedrive</w:t>
            </w:r>
          </w:p>
        </w:tc>
        <w:tc>
          <w:tcPr>
            <w:tcW w:w="3259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C117D1D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5F99F46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4A4178C3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172ED91" w14:textId="7236C1F1" w:rsidR="007B4B90" w:rsidRPr="00DB69A0" w:rsidRDefault="00E61426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08.02.23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1108F05" w14:textId="3A1DBD4C" w:rsidR="007B4B90" w:rsidRPr="00DB69A0" w:rsidRDefault="00E61426" w:rsidP="007B4B90">
            <w:pPr>
              <w:rPr>
                <w:lang w:val="en-GB"/>
              </w:rPr>
            </w:pPr>
            <w:r>
              <w:rPr>
                <w:lang w:val="en-GB"/>
              </w:rPr>
              <w:t>Took meeting minutes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34B8743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390EF84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17E002FB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CC2BA90" w14:textId="2C4E66A2" w:rsidR="007B4B90" w:rsidRPr="00DB69A0" w:rsidRDefault="00323D43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13.02.23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57C0B77" w14:textId="627E3058" w:rsidR="007B4B90" w:rsidRPr="00DB69A0" w:rsidRDefault="00323D43" w:rsidP="007B4B90">
            <w:pPr>
              <w:rPr>
                <w:lang w:val="en-GB"/>
              </w:rPr>
            </w:pPr>
            <w:r>
              <w:rPr>
                <w:lang w:val="en-GB"/>
              </w:rPr>
              <w:t>Created minutes templated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2D0B64F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BEEEBFB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0D2327CC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7DF2856" w14:textId="614A9E7A" w:rsidR="007B4B90" w:rsidRPr="00DB69A0" w:rsidRDefault="00323D43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13.02.23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71B13DB" w14:textId="65DCC06D" w:rsidR="007B4B90" w:rsidRPr="00DB69A0" w:rsidRDefault="00323D43" w:rsidP="007B4B90">
            <w:pPr>
              <w:rPr>
                <w:lang w:val="en-GB"/>
              </w:rPr>
            </w:pPr>
            <w:r>
              <w:rPr>
                <w:lang w:val="en-GB"/>
              </w:rPr>
              <w:t>Created agenda and sent meeting request.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4D57D46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D338933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015E2D76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8BA6E6A" w14:textId="02A6116A" w:rsidR="007B4B90" w:rsidRPr="00DB69A0" w:rsidRDefault="006D26F4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13.02.23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32A9FEA" w14:textId="20010F9D" w:rsidR="007B4B90" w:rsidRPr="00DB69A0" w:rsidRDefault="006D26F4" w:rsidP="007B4B90">
            <w:pPr>
              <w:rPr>
                <w:lang w:val="en-GB"/>
              </w:rPr>
            </w:pPr>
            <w:r>
              <w:rPr>
                <w:lang w:val="en-GB"/>
              </w:rPr>
              <w:t>Sent requests for webspace and jira access.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545B1D1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DC388A6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3D866116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502C3BD" w14:textId="00E2E47D" w:rsidR="007B4B90" w:rsidRPr="00DB69A0" w:rsidRDefault="00D84BD2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14.02.23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61BE229" w14:textId="42658736" w:rsidR="007B4B90" w:rsidRPr="00DB69A0" w:rsidRDefault="00D84BD2" w:rsidP="007B4B90">
            <w:pPr>
              <w:rPr>
                <w:lang w:val="en-GB"/>
              </w:rPr>
            </w:pPr>
            <w:r>
              <w:rPr>
                <w:lang w:val="en-GB"/>
              </w:rPr>
              <w:t>Asked Steven O about xamp server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6BFFC3A" w14:textId="090EFC05" w:rsidR="007B4B90" w:rsidRPr="00DB69A0" w:rsidRDefault="00D84BD2" w:rsidP="007B4B90">
            <w:pPr>
              <w:rPr>
                <w:lang w:val="en-GB"/>
              </w:rPr>
            </w:pPr>
            <w:r>
              <w:rPr>
                <w:lang w:val="en-GB"/>
              </w:rPr>
              <w:t>Research setting up xamp server</w:t>
            </w:r>
            <w:r w:rsidR="00A15585">
              <w:rPr>
                <w:lang w:val="en-GB"/>
              </w:rPr>
              <w:t>, ask group if I can do this.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E3BF72D" w14:textId="562408F2" w:rsidR="007B4B90" w:rsidRPr="00DB69A0" w:rsidRDefault="00FC140B" w:rsidP="007B4B90">
            <w:pPr>
              <w:rPr>
                <w:lang w:val="en-GB"/>
              </w:rPr>
            </w:pPr>
            <w:r>
              <w:rPr>
                <w:lang w:val="en-GB"/>
              </w:rPr>
              <w:t>After advice from Steven O we have decided to use guthub</w:t>
            </w:r>
          </w:p>
        </w:tc>
      </w:tr>
      <w:tr w:rsidR="007B4B90" w:rsidRPr="00DB69A0" w14:paraId="2BD81F46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7476228" w14:textId="2E54F6A8" w:rsidR="007B4B90" w:rsidRPr="00DB69A0" w:rsidRDefault="00423079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22.02.23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203B14E" w14:textId="181C6215" w:rsidR="007B4B90" w:rsidRDefault="005D3D17" w:rsidP="007B4B90">
            <w:pPr>
              <w:rPr>
                <w:lang w:val="en-GB"/>
              </w:rPr>
            </w:pPr>
            <w:r>
              <w:rPr>
                <w:lang w:val="en-GB"/>
              </w:rPr>
              <w:t xml:space="preserve">Researched Github. </w:t>
            </w:r>
            <w:r w:rsidR="004039DC">
              <w:rPr>
                <w:lang w:val="en-GB"/>
              </w:rPr>
              <w:t>Created a how to doc for Guthub</w:t>
            </w:r>
            <w:r>
              <w:rPr>
                <w:lang w:val="en-GB"/>
              </w:rPr>
              <w:t xml:space="preserve"> and put in on to shared folder</w:t>
            </w:r>
          </w:p>
          <w:p w14:paraId="388D7837" w14:textId="7AB7389C" w:rsidR="004039DC" w:rsidRPr="00DB69A0" w:rsidRDefault="004039DC" w:rsidP="007B4B90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649AE19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3A8BFEF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1516A425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D348631" w14:textId="66B9DBF7" w:rsidR="007B4B90" w:rsidRPr="00DB69A0" w:rsidRDefault="008867B5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24.02.23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CE4A898" w14:textId="77777777" w:rsidR="007B4B90" w:rsidRDefault="000B5119" w:rsidP="007B4B90">
            <w:pPr>
              <w:rPr>
                <w:lang w:val="en-GB"/>
              </w:rPr>
            </w:pPr>
            <w:r>
              <w:rPr>
                <w:lang w:val="en-GB"/>
              </w:rPr>
              <w:t>Maintained the shared folder</w:t>
            </w:r>
          </w:p>
          <w:p w14:paraId="030CBD67" w14:textId="29EE7AAB" w:rsidR="000B5119" w:rsidRPr="00DB69A0" w:rsidRDefault="000B5119" w:rsidP="007B4B90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ACAC35B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FB5309B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33E77BF9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0A3E068" w14:textId="46CB2B84" w:rsidR="007B4B90" w:rsidRPr="00DB69A0" w:rsidRDefault="008867B5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24.02.23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9E4BBC4" w14:textId="762BD44C" w:rsidR="007B4B90" w:rsidRPr="00DB69A0" w:rsidRDefault="000B5119" w:rsidP="007B4B90">
            <w:pPr>
              <w:rPr>
                <w:lang w:val="en-GB"/>
              </w:rPr>
            </w:pPr>
            <w:r>
              <w:rPr>
                <w:lang w:val="en-GB"/>
              </w:rPr>
              <w:t xml:space="preserve">Created </w:t>
            </w:r>
            <w:r w:rsidR="00785355">
              <w:rPr>
                <w:lang w:val="en-GB"/>
              </w:rPr>
              <w:t>first draft gingernut doc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7041AB4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38156B1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2D3C9F12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28BD7B9" w14:textId="6E8B71D1" w:rsidR="007B4B90" w:rsidRPr="00DB69A0" w:rsidRDefault="008867B5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24.02.23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9DFACFF" w14:textId="1A33793C" w:rsidR="007B4B90" w:rsidRPr="00DB69A0" w:rsidRDefault="00785355" w:rsidP="007B4B90">
            <w:pPr>
              <w:rPr>
                <w:lang w:val="en-GB"/>
              </w:rPr>
            </w:pPr>
            <w:r>
              <w:rPr>
                <w:lang w:val="en-GB"/>
              </w:rPr>
              <w:t>Completed cover sheet and prepared folder to be submitted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74FC95D7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190D45D4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42D8A3B0" w14:textId="77777777" w:rsidTr="00785355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339B64C" w14:textId="30723AFE" w:rsidR="007B4B90" w:rsidRPr="00DB69A0" w:rsidRDefault="008867B5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24.02.23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8133768" w14:textId="09842F72" w:rsidR="007B4B90" w:rsidRPr="00DB69A0" w:rsidRDefault="00785355" w:rsidP="007B4B90">
            <w:pPr>
              <w:rPr>
                <w:lang w:val="en-GB"/>
              </w:rPr>
            </w:pPr>
            <w:r>
              <w:rPr>
                <w:lang w:val="en-GB"/>
              </w:rPr>
              <w:t>Updated task list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4417AA8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F0B62C4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85355" w:rsidRPr="00DB69A0" w14:paraId="61D829BF" w14:textId="77777777" w:rsidTr="004945A6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74F1107" w14:textId="6BE0D4CD" w:rsidR="00785355" w:rsidRPr="00DB69A0" w:rsidRDefault="002E0E78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lastRenderedPageBreak/>
              <w:t>24.02.23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F4CFACD" w14:textId="6088EBF6" w:rsidR="00785355" w:rsidRDefault="004945A6" w:rsidP="007B4B90">
            <w:pPr>
              <w:rPr>
                <w:lang w:val="en-GB"/>
              </w:rPr>
            </w:pPr>
            <w:r>
              <w:rPr>
                <w:lang w:val="en-GB"/>
              </w:rPr>
              <w:t>Researched coding for gingernut doc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73E92B1" w14:textId="77777777" w:rsidR="00785355" w:rsidRPr="00DB69A0" w:rsidRDefault="00785355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468E72D5" w14:textId="77777777" w:rsidR="00785355" w:rsidRPr="00DB69A0" w:rsidRDefault="00785355" w:rsidP="007B4B90">
            <w:pPr>
              <w:rPr>
                <w:lang w:val="en-GB"/>
              </w:rPr>
            </w:pPr>
          </w:p>
        </w:tc>
      </w:tr>
      <w:tr w:rsidR="004945A6" w:rsidRPr="00DB69A0" w14:paraId="46B7B434" w14:textId="77777777" w:rsidTr="00F90358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14440D9" w14:textId="77777777" w:rsidR="004945A6" w:rsidRPr="00DB69A0" w:rsidRDefault="004945A6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278B022" w14:textId="6B91A21D" w:rsidR="004945A6" w:rsidRDefault="004945A6" w:rsidP="007B4B90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B09C006" w14:textId="77777777" w:rsidR="004945A6" w:rsidRPr="00DB69A0" w:rsidRDefault="004945A6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0187E73" w14:textId="77777777" w:rsidR="004945A6" w:rsidRPr="00DB69A0" w:rsidRDefault="004945A6" w:rsidP="007B4B90">
            <w:pPr>
              <w:rPr>
                <w:lang w:val="en-GB"/>
              </w:rPr>
            </w:pPr>
          </w:p>
        </w:tc>
      </w:tr>
      <w:tr w:rsidR="00F90358" w:rsidRPr="00DB69A0" w14:paraId="69648661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BEE8C2E" w14:textId="77777777" w:rsidR="00F90358" w:rsidRPr="00DB69A0" w:rsidRDefault="00F90358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6984AB8E" w14:textId="77777777" w:rsidR="00F90358" w:rsidRDefault="00F90358" w:rsidP="007B4B90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21B6678A" w14:textId="77777777" w:rsidR="00F90358" w:rsidRPr="00DB69A0" w:rsidRDefault="00F90358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6DAEE3C2" w14:textId="77777777" w:rsidR="00F90358" w:rsidRPr="00DB69A0" w:rsidRDefault="00F90358" w:rsidP="007B4B90">
            <w:pPr>
              <w:rPr>
                <w:lang w:val="en-GB"/>
              </w:rPr>
            </w:pPr>
          </w:p>
        </w:tc>
      </w:tr>
    </w:tbl>
    <w:p w14:paraId="09AF5334" w14:textId="77777777" w:rsidR="004B123B" w:rsidRPr="00DB69A0" w:rsidRDefault="004B123B" w:rsidP="008C0AE1">
      <w:pPr>
        <w:rPr>
          <w:lang w:val="en-GB"/>
        </w:rPr>
      </w:pPr>
    </w:p>
    <w:sectPr w:rsidR="004B123B" w:rsidRPr="00DB69A0" w:rsidSect="00DB69A0">
      <w:headerReference w:type="default" r:id="rId10"/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2DEB7" w14:textId="77777777" w:rsidR="000077DC" w:rsidRDefault="000077DC" w:rsidP="00DC5D31">
      <w:r>
        <w:separator/>
      </w:r>
    </w:p>
  </w:endnote>
  <w:endnote w:type="continuationSeparator" w:id="0">
    <w:p w14:paraId="56AB4FA5" w14:textId="77777777" w:rsidR="000077DC" w:rsidRDefault="000077DC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BE083" w14:textId="77777777" w:rsidR="000077DC" w:rsidRDefault="000077DC" w:rsidP="00DC5D31">
      <w:r>
        <w:separator/>
      </w:r>
    </w:p>
  </w:footnote>
  <w:footnote w:type="continuationSeparator" w:id="0">
    <w:p w14:paraId="533B33D7" w14:textId="77777777" w:rsidR="000077DC" w:rsidRDefault="000077DC" w:rsidP="00DC5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D409" w14:textId="7309AD94" w:rsidR="007B4B90" w:rsidRDefault="0021407F">
    <w:pPr>
      <w:pStyle w:val="Header"/>
    </w:pPr>
    <w:r>
      <w:t>Sandra Miller</w:t>
    </w:r>
    <w:r>
      <w:tab/>
      <w:t>20020709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248E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81356">
    <w:abstractNumId w:val="11"/>
  </w:num>
  <w:num w:numId="2" w16cid:durableId="575435220">
    <w:abstractNumId w:val="0"/>
  </w:num>
  <w:num w:numId="3" w16cid:durableId="1584875308">
    <w:abstractNumId w:val="14"/>
  </w:num>
  <w:num w:numId="4" w16cid:durableId="1109816492">
    <w:abstractNumId w:val="12"/>
  </w:num>
  <w:num w:numId="5" w16cid:durableId="425004648">
    <w:abstractNumId w:val="15"/>
  </w:num>
  <w:num w:numId="6" w16cid:durableId="1142649410">
    <w:abstractNumId w:val="16"/>
  </w:num>
  <w:num w:numId="7" w16cid:durableId="1382679299">
    <w:abstractNumId w:val="1"/>
  </w:num>
  <w:num w:numId="8" w16cid:durableId="452285412">
    <w:abstractNumId w:val="2"/>
  </w:num>
  <w:num w:numId="9" w16cid:durableId="1026103574">
    <w:abstractNumId w:val="3"/>
  </w:num>
  <w:num w:numId="10" w16cid:durableId="1725175031">
    <w:abstractNumId w:val="4"/>
  </w:num>
  <w:num w:numId="11" w16cid:durableId="1022052811">
    <w:abstractNumId w:val="9"/>
  </w:num>
  <w:num w:numId="12" w16cid:durableId="37903834">
    <w:abstractNumId w:val="5"/>
  </w:num>
  <w:num w:numId="13" w16cid:durableId="346904847">
    <w:abstractNumId w:val="6"/>
  </w:num>
  <w:num w:numId="14" w16cid:durableId="158427831">
    <w:abstractNumId w:val="7"/>
  </w:num>
  <w:num w:numId="15" w16cid:durableId="863833081">
    <w:abstractNumId w:val="8"/>
  </w:num>
  <w:num w:numId="16" w16cid:durableId="1731922248">
    <w:abstractNumId w:val="10"/>
  </w:num>
  <w:num w:numId="17" w16cid:durableId="19452614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90"/>
    <w:rsid w:val="000077DC"/>
    <w:rsid w:val="00032177"/>
    <w:rsid w:val="000B3E71"/>
    <w:rsid w:val="000B5119"/>
    <w:rsid w:val="000F23C5"/>
    <w:rsid w:val="000F44BA"/>
    <w:rsid w:val="00115B37"/>
    <w:rsid w:val="001E1A76"/>
    <w:rsid w:val="00201AED"/>
    <w:rsid w:val="0021407F"/>
    <w:rsid w:val="00245AA2"/>
    <w:rsid w:val="002D03A2"/>
    <w:rsid w:val="002E0E78"/>
    <w:rsid w:val="00314B6E"/>
    <w:rsid w:val="00323D43"/>
    <w:rsid w:val="00333781"/>
    <w:rsid w:val="00354439"/>
    <w:rsid w:val="003709A0"/>
    <w:rsid w:val="00377189"/>
    <w:rsid w:val="003836D8"/>
    <w:rsid w:val="003B7552"/>
    <w:rsid w:val="003C602C"/>
    <w:rsid w:val="003C6F53"/>
    <w:rsid w:val="004039DC"/>
    <w:rsid w:val="00415899"/>
    <w:rsid w:val="00423079"/>
    <w:rsid w:val="00425288"/>
    <w:rsid w:val="004761D3"/>
    <w:rsid w:val="004839FF"/>
    <w:rsid w:val="004945A6"/>
    <w:rsid w:val="004B123B"/>
    <w:rsid w:val="004B5CD6"/>
    <w:rsid w:val="004E3264"/>
    <w:rsid w:val="00527480"/>
    <w:rsid w:val="00551E08"/>
    <w:rsid w:val="005618A8"/>
    <w:rsid w:val="005640E4"/>
    <w:rsid w:val="005755E1"/>
    <w:rsid w:val="005D3D17"/>
    <w:rsid w:val="00631652"/>
    <w:rsid w:val="006B4992"/>
    <w:rsid w:val="006D26F4"/>
    <w:rsid w:val="006E3C43"/>
    <w:rsid w:val="006F220A"/>
    <w:rsid w:val="00713D96"/>
    <w:rsid w:val="00716614"/>
    <w:rsid w:val="00721E9B"/>
    <w:rsid w:val="00761D56"/>
    <w:rsid w:val="00773DE6"/>
    <w:rsid w:val="00774456"/>
    <w:rsid w:val="00785355"/>
    <w:rsid w:val="0079681F"/>
    <w:rsid w:val="007B4B90"/>
    <w:rsid w:val="008121DA"/>
    <w:rsid w:val="008351AF"/>
    <w:rsid w:val="008424EB"/>
    <w:rsid w:val="00844343"/>
    <w:rsid w:val="008867B5"/>
    <w:rsid w:val="008C0AE1"/>
    <w:rsid w:val="00925CF7"/>
    <w:rsid w:val="00980B6A"/>
    <w:rsid w:val="009A12CB"/>
    <w:rsid w:val="009B61C4"/>
    <w:rsid w:val="009D044D"/>
    <w:rsid w:val="009F6260"/>
    <w:rsid w:val="00A025D4"/>
    <w:rsid w:val="00A05B52"/>
    <w:rsid w:val="00A15585"/>
    <w:rsid w:val="00A5248A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A681C"/>
    <w:rsid w:val="00BB33CE"/>
    <w:rsid w:val="00BE6B62"/>
    <w:rsid w:val="00C6523B"/>
    <w:rsid w:val="00C85B00"/>
    <w:rsid w:val="00CA7602"/>
    <w:rsid w:val="00CB6656"/>
    <w:rsid w:val="00CD2808"/>
    <w:rsid w:val="00D84BD2"/>
    <w:rsid w:val="00D948BA"/>
    <w:rsid w:val="00DB69A0"/>
    <w:rsid w:val="00DC5D31"/>
    <w:rsid w:val="00E368C0"/>
    <w:rsid w:val="00E436E9"/>
    <w:rsid w:val="00E5035D"/>
    <w:rsid w:val="00E61426"/>
    <w:rsid w:val="00E615E1"/>
    <w:rsid w:val="00EA784E"/>
    <w:rsid w:val="00EB50F0"/>
    <w:rsid w:val="00EB5E7E"/>
    <w:rsid w:val="00ED5FDF"/>
    <w:rsid w:val="00F50B25"/>
    <w:rsid w:val="00F74868"/>
    <w:rsid w:val="00F90358"/>
    <w:rsid w:val="00FA44EA"/>
    <w:rsid w:val="00FC140B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055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Checklist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AppData\Roaming\Microsoft\Templates\Reading%20log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Reading log</Template>
  <TotalTime>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2023-02-13T23:27:00Z</dcterms:created>
  <dcterms:modified xsi:type="dcterms:W3CDTF">2023-02-24T11:29:00Z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