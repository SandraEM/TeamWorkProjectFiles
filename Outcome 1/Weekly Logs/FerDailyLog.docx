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253"/>
        <w:gridCol w:w="3079"/>
        <w:gridCol w:w="3259"/>
        <w:gridCol w:w="2227"/>
      </w:tblGrid>
      <w:tr w:rsidR="00CB6656" w:rsidRPr="00DB69A0" w14:paraId="748F1C70" w14:textId="77777777" w:rsidTr="007B4B90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6B8F53CF" w14:textId="6DF8A43E" w:rsidR="00AE7331" w:rsidRPr="00DB69A0" w:rsidRDefault="007B4B90" w:rsidP="007B4B90">
            <w:pPr>
              <w:pStyle w:val="Title"/>
              <w:ind w:left="0"/>
              <w:rPr>
                <w:rFonts w:eastAsia="Segoe UI"/>
                <w:lang w:val="en-GB"/>
              </w:rPr>
            </w:pPr>
            <w:r>
              <w:rPr>
                <w:lang w:val="en-GB"/>
              </w:rPr>
              <w:t>TeamWork</w:t>
            </w:r>
            <w:r w:rsidR="00774456" w:rsidRPr="00DB69A0">
              <w:rPr>
                <w:lang w:val="en-GB" w:bidi="en-GB"/>
              </w:rPr>
              <w:br/>
            </w:r>
            <w:r>
              <w:rPr>
                <w:rFonts w:eastAsia="Segoe UI"/>
                <w:lang w:val="en-GB"/>
              </w:rPr>
              <w:t>Personal Daily Log</w:t>
            </w:r>
          </w:p>
        </w:tc>
      </w:tr>
      <w:tr w:rsidR="00CB6656" w:rsidRPr="00DB69A0" w14:paraId="714F19D9" w14:textId="77777777" w:rsidTr="007B4B90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3142F8CA" w14:textId="77777777" w:rsidR="008424EB" w:rsidRPr="00DB69A0" w:rsidRDefault="008424EB" w:rsidP="00CB6656">
            <w:pPr>
              <w:pStyle w:val="NoSpacing"/>
              <w:rPr>
                <w:lang w:val="en-GB"/>
              </w:rPr>
            </w:pPr>
          </w:p>
        </w:tc>
      </w:tr>
      <w:tr w:rsidR="004839FF" w:rsidRPr="00DB69A0" w14:paraId="1F729627" w14:textId="77777777" w:rsidTr="007B4B90">
        <w:trPr>
          <w:trHeight w:val="696"/>
        </w:trPr>
        <w:tc>
          <w:tcPr>
            <w:tcW w:w="1253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29F8A14" w14:textId="423EF887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7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3D80D8A3" w14:textId="58A6F876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What I Did</w:t>
            </w:r>
          </w:p>
        </w:tc>
        <w:tc>
          <w:tcPr>
            <w:tcW w:w="325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1303C7FA" w14:textId="70007C49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131B7560" w14:textId="2693F17C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7B4B90" w:rsidRPr="00DB69A0" w14:paraId="545FFCD2" w14:textId="77777777" w:rsidTr="007B4B90">
        <w:trPr>
          <w:trHeight w:val="850"/>
        </w:trPr>
        <w:tc>
          <w:tcPr>
            <w:tcW w:w="1253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9F72B71" w14:textId="58217B3D" w:rsidR="007B4B90" w:rsidRPr="00DB69A0" w:rsidRDefault="002C45FE" w:rsidP="00B9710F">
            <w:pPr>
              <w:pStyle w:val="ListNumber"/>
              <w:numPr>
                <w:ilvl w:val="0"/>
                <w:numId w:val="0"/>
              </w:numPr>
              <w:ind w:left="360"/>
              <w:jc w:val="center"/>
              <w:rPr>
                <w:lang w:val="en-GB"/>
              </w:rPr>
            </w:pPr>
            <w:r>
              <w:rPr>
                <w:lang w:val="en-GB"/>
              </w:rPr>
              <w:t>1/2/23</w:t>
            </w:r>
          </w:p>
        </w:tc>
        <w:tc>
          <w:tcPr>
            <w:tcW w:w="307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6A4A3649" w14:textId="38ACE5D3" w:rsidR="007B4B90" w:rsidRPr="00DB69A0" w:rsidRDefault="00192E78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Made a rough template of a Project Plan</w:t>
            </w:r>
          </w:p>
        </w:tc>
        <w:tc>
          <w:tcPr>
            <w:tcW w:w="325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3A81CD" w14:textId="77777777" w:rsidR="007B4B90" w:rsidRDefault="007B4B90" w:rsidP="00B9710F">
            <w:pPr>
              <w:jc w:val="center"/>
              <w:rPr>
                <w:lang w:val="en-GB"/>
              </w:rPr>
            </w:pPr>
          </w:p>
          <w:p w14:paraId="3C117D1D" w14:textId="159EEE33" w:rsidR="00C70D47" w:rsidRPr="00DB69A0" w:rsidRDefault="00FA48CC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84A8AAC" w14:textId="77777777" w:rsidR="007B4B90" w:rsidRDefault="007B4B90" w:rsidP="00B9710F">
            <w:pPr>
              <w:jc w:val="center"/>
              <w:rPr>
                <w:lang w:val="en-GB"/>
              </w:rPr>
            </w:pPr>
          </w:p>
          <w:p w14:paraId="05F99F46" w14:textId="2F38C41C" w:rsidR="00FA48CC" w:rsidRPr="00DB69A0" w:rsidRDefault="00FA48CC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7B4B90" w:rsidRPr="00DB69A0" w14:paraId="4A4178C3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72ED91" w14:textId="6B2F5FDC" w:rsidR="007B4B90" w:rsidRPr="00DB69A0" w:rsidRDefault="00B9710F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8/2/23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108F05" w14:textId="1470FD70" w:rsidR="007B4B90" w:rsidRPr="00DB69A0" w:rsidRDefault="009C3A31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Written up Roles and Responsibilities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92AAEE" w14:textId="77777777" w:rsidR="007B4B90" w:rsidRDefault="007B4B90" w:rsidP="00B9710F">
            <w:pPr>
              <w:jc w:val="center"/>
              <w:rPr>
                <w:lang w:val="en-GB"/>
              </w:rPr>
            </w:pPr>
          </w:p>
          <w:p w14:paraId="634B8743" w14:textId="7E04BB4E" w:rsidR="00AE7DEF" w:rsidRPr="00DB69A0" w:rsidRDefault="00AE7DEF" w:rsidP="00185C55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390EF8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17E002FB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C2BA90" w14:textId="2D182528" w:rsidR="007B4B90" w:rsidRPr="00DB69A0" w:rsidRDefault="001C04D8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15/2/23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7C0B77" w14:textId="792B34AC" w:rsidR="007B4B90" w:rsidRPr="00DB69A0" w:rsidRDefault="001C04D8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Installed WAMP Server and </w:t>
            </w:r>
            <w:r w:rsidR="00F0451C">
              <w:rPr>
                <w:lang w:val="en-GB"/>
              </w:rPr>
              <w:t>had explored it momentarily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2D0B64F" w14:textId="1CB65946" w:rsidR="007B4B90" w:rsidRPr="00DB69A0" w:rsidRDefault="00F0451C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Difficult to </w:t>
            </w:r>
            <w:r w:rsidR="00846A69">
              <w:rPr>
                <w:lang w:val="en-GB"/>
              </w:rPr>
              <w:t>navigate through options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BEEEBFB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0D2327CC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DF2856" w14:textId="780D136F" w:rsidR="007B4B90" w:rsidRPr="00DB69A0" w:rsidRDefault="00C11A44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22/2/23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1B13DB" w14:textId="6CFBF390" w:rsidR="007B4B90" w:rsidRPr="00DB69A0" w:rsidRDefault="00C351F6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Experimented with Github as alternative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D57D46" w14:textId="7360E6D9" w:rsidR="007B4B90" w:rsidRPr="00DB69A0" w:rsidRDefault="0026190B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Difficult to navigate through options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D338933" w14:textId="4D0A8EF7" w:rsidR="007B4B90" w:rsidRPr="00DB69A0" w:rsidRDefault="0026190B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Sandra, with her experience, were able to help and created a guide</w:t>
            </w:r>
          </w:p>
        </w:tc>
      </w:tr>
      <w:tr w:rsidR="007B4B90" w:rsidRPr="00DB69A0" w14:paraId="015E2D7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8BA6E6A" w14:textId="035BCDCA" w:rsidR="007B4B90" w:rsidRPr="00DB69A0" w:rsidRDefault="0026190B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  <w:r>
              <w:rPr>
                <w:lang w:val="en-GB"/>
              </w:rPr>
              <w:t>24/2/23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32A9FEA" w14:textId="30BF3E56" w:rsidR="007B4B90" w:rsidRPr="00DB69A0" w:rsidRDefault="0026190B" w:rsidP="00B9710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Cr</w:t>
            </w:r>
            <w:r w:rsidR="00B87A95">
              <w:rPr>
                <w:lang w:val="en-GB"/>
              </w:rPr>
              <w:t xml:space="preserve">eated </w:t>
            </w:r>
            <w:r w:rsidR="006D684F">
              <w:rPr>
                <w:lang w:val="en-GB"/>
              </w:rPr>
              <w:t>first draft for Fox’s Viennese Biscuits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545B1D1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DC388A6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3D86611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502C3BD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1BE229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BFFC3A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E3BF72D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2BD81F46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476228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88D7837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49AE19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3A8BFEF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1516A425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D348631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30CBD67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ACAC35B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B5309B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33E77BF9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0A3E068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E4BBC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041AB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8156B1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2D3C9F12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28BD7B9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9DFACFF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FC95D7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190D45D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  <w:tr w:rsidR="007B4B90" w:rsidRPr="00DB69A0" w14:paraId="42D8A3B0" w14:textId="77777777" w:rsidTr="007B4B90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0339B64C" w14:textId="77777777" w:rsidR="007B4B90" w:rsidRPr="00DB69A0" w:rsidRDefault="007B4B90" w:rsidP="00B9710F">
            <w:pPr>
              <w:pStyle w:val="ListNumber"/>
              <w:numPr>
                <w:ilvl w:val="0"/>
                <w:numId w:val="0"/>
              </w:numPr>
              <w:ind w:left="360" w:hanging="360"/>
              <w:jc w:val="center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8133768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417AA8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0F0B62C4" w14:textId="77777777" w:rsidR="007B4B90" w:rsidRPr="00DB69A0" w:rsidRDefault="007B4B90" w:rsidP="00B9710F">
            <w:pPr>
              <w:jc w:val="center"/>
              <w:rPr>
                <w:lang w:val="en-GB"/>
              </w:rPr>
            </w:pPr>
          </w:p>
        </w:tc>
      </w:tr>
    </w:tbl>
    <w:p w14:paraId="09AF5334" w14:textId="77777777" w:rsidR="004B123B" w:rsidRPr="00DB69A0" w:rsidRDefault="004B123B" w:rsidP="008C0AE1">
      <w:pPr>
        <w:rPr>
          <w:lang w:val="en-GB"/>
        </w:rPr>
      </w:pPr>
    </w:p>
    <w:sectPr w:rsidR="004B123B" w:rsidRPr="00DB69A0" w:rsidSect="00DB69A0">
      <w:headerReference w:type="default" r:id="rId10"/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D135" w14:textId="77777777" w:rsidR="00BF6F26" w:rsidRDefault="00BF6F26" w:rsidP="00DC5D31">
      <w:r>
        <w:separator/>
      </w:r>
    </w:p>
  </w:endnote>
  <w:endnote w:type="continuationSeparator" w:id="0">
    <w:p w14:paraId="73F5AAF1" w14:textId="77777777" w:rsidR="00BF6F26" w:rsidRDefault="00BF6F26" w:rsidP="00DC5D31">
      <w:r>
        <w:continuationSeparator/>
      </w:r>
    </w:p>
  </w:endnote>
  <w:endnote w:type="continuationNotice" w:id="1">
    <w:p w14:paraId="0269B244" w14:textId="77777777" w:rsidR="00BF6F26" w:rsidRDefault="00BF6F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5C60" w14:textId="77777777" w:rsidR="00BF6F26" w:rsidRDefault="00BF6F26" w:rsidP="00DC5D31">
      <w:r>
        <w:separator/>
      </w:r>
    </w:p>
  </w:footnote>
  <w:footnote w:type="continuationSeparator" w:id="0">
    <w:p w14:paraId="7A26BC52" w14:textId="77777777" w:rsidR="00BF6F26" w:rsidRDefault="00BF6F26" w:rsidP="00DC5D31">
      <w:r>
        <w:continuationSeparator/>
      </w:r>
    </w:p>
  </w:footnote>
  <w:footnote w:type="continuationNotice" w:id="1">
    <w:p w14:paraId="786B4EA8" w14:textId="77777777" w:rsidR="00BF6F26" w:rsidRDefault="00BF6F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D409" w14:textId="52C7F31B" w:rsidR="007B4B90" w:rsidRDefault="007B4B90">
    <w:pPr>
      <w:pStyle w:val="Header"/>
    </w:pPr>
    <w:r>
      <w:t>Nam</w:t>
    </w:r>
    <w:r w:rsidR="001B05CB">
      <w:t xml:space="preserve">e: </w:t>
    </w:r>
    <w:r w:rsidR="00A974D1">
      <w:t>Referdinand G Balanquit Jr</w:t>
    </w:r>
    <w:r>
      <w:tab/>
    </w:r>
    <w:r w:rsidR="002518C8">
      <w:tab/>
    </w:r>
    <w:r>
      <w:t>Student ID</w:t>
    </w:r>
    <w:r w:rsidR="001B05CB">
      <w:t xml:space="preserve">: </w:t>
    </w:r>
    <w:r w:rsidR="002518C8">
      <w:t>15029579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1356">
    <w:abstractNumId w:val="11"/>
  </w:num>
  <w:num w:numId="2" w16cid:durableId="575435220">
    <w:abstractNumId w:val="0"/>
  </w:num>
  <w:num w:numId="3" w16cid:durableId="1584875308">
    <w:abstractNumId w:val="14"/>
  </w:num>
  <w:num w:numId="4" w16cid:durableId="1109816492">
    <w:abstractNumId w:val="12"/>
  </w:num>
  <w:num w:numId="5" w16cid:durableId="425004648">
    <w:abstractNumId w:val="15"/>
  </w:num>
  <w:num w:numId="6" w16cid:durableId="1142649410">
    <w:abstractNumId w:val="16"/>
  </w:num>
  <w:num w:numId="7" w16cid:durableId="1382679299">
    <w:abstractNumId w:val="1"/>
  </w:num>
  <w:num w:numId="8" w16cid:durableId="452285412">
    <w:abstractNumId w:val="2"/>
  </w:num>
  <w:num w:numId="9" w16cid:durableId="1026103574">
    <w:abstractNumId w:val="3"/>
  </w:num>
  <w:num w:numId="10" w16cid:durableId="1725175031">
    <w:abstractNumId w:val="4"/>
  </w:num>
  <w:num w:numId="11" w16cid:durableId="1022052811">
    <w:abstractNumId w:val="9"/>
  </w:num>
  <w:num w:numId="12" w16cid:durableId="37903834">
    <w:abstractNumId w:val="5"/>
  </w:num>
  <w:num w:numId="13" w16cid:durableId="346904847">
    <w:abstractNumId w:val="6"/>
  </w:num>
  <w:num w:numId="14" w16cid:durableId="158427831">
    <w:abstractNumId w:val="7"/>
  </w:num>
  <w:num w:numId="15" w16cid:durableId="863833081">
    <w:abstractNumId w:val="8"/>
  </w:num>
  <w:num w:numId="16" w16cid:durableId="1731922248">
    <w:abstractNumId w:val="10"/>
  </w:num>
  <w:num w:numId="17" w16cid:durableId="1945261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90"/>
    <w:rsid w:val="00032177"/>
    <w:rsid w:val="000B3E71"/>
    <w:rsid w:val="000B78CF"/>
    <w:rsid w:val="000F23C5"/>
    <w:rsid w:val="000F44BA"/>
    <w:rsid w:val="00115B37"/>
    <w:rsid w:val="00135637"/>
    <w:rsid w:val="00185C55"/>
    <w:rsid w:val="00192E78"/>
    <w:rsid w:val="001B05CB"/>
    <w:rsid w:val="001C04D8"/>
    <w:rsid w:val="001E1A76"/>
    <w:rsid w:val="00201AED"/>
    <w:rsid w:val="00210254"/>
    <w:rsid w:val="00245AA2"/>
    <w:rsid w:val="002518C8"/>
    <w:rsid w:val="002542EE"/>
    <w:rsid w:val="0026190B"/>
    <w:rsid w:val="002B078E"/>
    <w:rsid w:val="002C1565"/>
    <w:rsid w:val="002C45FE"/>
    <w:rsid w:val="002D03A2"/>
    <w:rsid w:val="00300B9C"/>
    <w:rsid w:val="00314B6E"/>
    <w:rsid w:val="00333781"/>
    <w:rsid w:val="00354439"/>
    <w:rsid w:val="0036288B"/>
    <w:rsid w:val="00377189"/>
    <w:rsid w:val="003836D8"/>
    <w:rsid w:val="003B7552"/>
    <w:rsid w:val="003C602C"/>
    <w:rsid w:val="003C6F53"/>
    <w:rsid w:val="00415899"/>
    <w:rsid w:val="00425288"/>
    <w:rsid w:val="0044466B"/>
    <w:rsid w:val="004839FF"/>
    <w:rsid w:val="004B123B"/>
    <w:rsid w:val="004E3264"/>
    <w:rsid w:val="00527480"/>
    <w:rsid w:val="00551E08"/>
    <w:rsid w:val="005618A8"/>
    <w:rsid w:val="005640E4"/>
    <w:rsid w:val="005755E1"/>
    <w:rsid w:val="00631652"/>
    <w:rsid w:val="006B4992"/>
    <w:rsid w:val="006D684F"/>
    <w:rsid w:val="006E3C43"/>
    <w:rsid w:val="006F220A"/>
    <w:rsid w:val="00713D96"/>
    <w:rsid w:val="00716614"/>
    <w:rsid w:val="00721E9B"/>
    <w:rsid w:val="00761D56"/>
    <w:rsid w:val="00773DE6"/>
    <w:rsid w:val="00774456"/>
    <w:rsid w:val="0079681F"/>
    <w:rsid w:val="007B4B90"/>
    <w:rsid w:val="008121DA"/>
    <w:rsid w:val="008351AF"/>
    <w:rsid w:val="008424EB"/>
    <w:rsid w:val="00844343"/>
    <w:rsid w:val="00846A69"/>
    <w:rsid w:val="008C0AE1"/>
    <w:rsid w:val="00921B3A"/>
    <w:rsid w:val="00925CF7"/>
    <w:rsid w:val="00980B6A"/>
    <w:rsid w:val="009A12CB"/>
    <w:rsid w:val="009B0D66"/>
    <w:rsid w:val="009B61C4"/>
    <w:rsid w:val="009C3A31"/>
    <w:rsid w:val="009D044D"/>
    <w:rsid w:val="00A025D4"/>
    <w:rsid w:val="00A05B52"/>
    <w:rsid w:val="00A5248A"/>
    <w:rsid w:val="00A55C79"/>
    <w:rsid w:val="00A64A0F"/>
    <w:rsid w:val="00A974D1"/>
    <w:rsid w:val="00AA4C70"/>
    <w:rsid w:val="00AC7125"/>
    <w:rsid w:val="00AD4C84"/>
    <w:rsid w:val="00AD5B55"/>
    <w:rsid w:val="00AE7331"/>
    <w:rsid w:val="00AE7DEF"/>
    <w:rsid w:val="00B1034F"/>
    <w:rsid w:val="00B14394"/>
    <w:rsid w:val="00B26E49"/>
    <w:rsid w:val="00B87A95"/>
    <w:rsid w:val="00B9710F"/>
    <w:rsid w:val="00BA681C"/>
    <w:rsid w:val="00BB33CE"/>
    <w:rsid w:val="00BE6B62"/>
    <w:rsid w:val="00BF6F26"/>
    <w:rsid w:val="00C11A44"/>
    <w:rsid w:val="00C351F6"/>
    <w:rsid w:val="00C6523B"/>
    <w:rsid w:val="00C67FA6"/>
    <w:rsid w:val="00C70D47"/>
    <w:rsid w:val="00C85B00"/>
    <w:rsid w:val="00CA7602"/>
    <w:rsid w:val="00CB6656"/>
    <w:rsid w:val="00CD2808"/>
    <w:rsid w:val="00CF2AF7"/>
    <w:rsid w:val="00D948BA"/>
    <w:rsid w:val="00DB69A0"/>
    <w:rsid w:val="00DC5D31"/>
    <w:rsid w:val="00E368C0"/>
    <w:rsid w:val="00E436E9"/>
    <w:rsid w:val="00E5035D"/>
    <w:rsid w:val="00E615E1"/>
    <w:rsid w:val="00EA784E"/>
    <w:rsid w:val="00EB50F0"/>
    <w:rsid w:val="00EB5E7E"/>
    <w:rsid w:val="00ED5FDF"/>
    <w:rsid w:val="00F0451C"/>
    <w:rsid w:val="00F50B25"/>
    <w:rsid w:val="00F62C90"/>
    <w:rsid w:val="00F74868"/>
    <w:rsid w:val="00F91CA5"/>
    <w:rsid w:val="00FA44EA"/>
    <w:rsid w:val="00FA48CC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5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log.dotx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2023-02-16T03:22:00Z</dcterms:created>
  <dcterms:modified xsi:type="dcterms:W3CDTF">2023-02-25T23:02:00Z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