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Reading log layout table"/>
      </w:tblPr>
      <w:tblGrid>
        <w:gridCol w:w="1253"/>
        <w:gridCol w:w="3079"/>
        <w:gridCol w:w="3259"/>
        <w:gridCol w:w="2227"/>
      </w:tblGrid>
      <w:tr w:rsidR="00CB6656" w:rsidRPr="00DB69A0" w14:paraId="748F1C70" w14:textId="77777777" w:rsidTr="007B4B90">
        <w:tc>
          <w:tcPr>
            <w:tcW w:w="9818" w:type="dxa"/>
            <w:gridSpan w:val="4"/>
            <w:tcBorders>
              <w:top w:val="single" w:sz="1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shd w:val="clear" w:color="auto" w:fill="auto"/>
          </w:tcPr>
          <w:p w14:paraId="6B8F53CF" w14:textId="0569CAE3" w:rsidR="00AE7331" w:rsidRPr="00DB69A0" w:rsidRDefault="007B4B90" w:rsidP="007B4B90">
            <w:pPr>
              <w:pStyle w:val="Title"/>
              <w:ind w:left="0"/>
              <w:rPr>
                <w:rFonts w:eastAsia="Segoe UI"/>
                <w:lang w:val="en-GB"/>
              </w:rPr>
            </w:pPr>
            <w:r>
              <w:rPr>
                <w:lang w:val="en-GB"/>
              </w:rPr>
              <w:t>TeamWork</w:t>
            </w:r>
            <w:r w:rsidR="00774456" w:rsidRPr="00DB69A0">
              <w:rPr>
                <w:lang w:val="en-GB" w:bidi="en-GB"/>
              </w:rPr>
              <w:br/>
            </w:r>
            <w:r>
              <w:rPr>
                <w:rFonts w:eastAsia="Segoe UI"/>
                <w:lang w:val="en-GB"/>
              </w:rPr>
              <w:t>Personal</w:t>
            </w:r>
            <w:r w:rsidR="000C536A">
              <w:rPr>
                <w:rFonts w:eastAsia="Segoe UI"/>
                <w:lang w:val="en-GB"/>
              </w:rPr>
              <w:t xml:space="preserve"> Weekly</w:t>
            </w:r>
            <w:r>
              <w:rPr>
                <w:rFonts w:eastAsia="Segoe UI"/>
                <w:lang w:val="en-GB"/>
              </w:rPr>
              <w:t xml:space="preserve"> Log</w:t>
            </w:r>
          </w:p>
        </w:tc>
      </w:tr>
      <w:tr w:rsidR="00CB6656" w:rsidRPr="00DB69A0" w14:paraId="714F19D9" w14:textId="77777777" w:rsidTr="007B4B90">
        <w:trPr>
          <w:trHeight w:val="113"/>
        </w:trPr>
        <w:tc>
          <w:tcPr>
            <w:tcW w:w="9818" w:type="dxa"/>
            <w:gridSpan w:val="4"/>
            <w:tcBorders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vAlign w:val="center"/>
          </w:tcPr>
          <w:p w14:paraId="3142F8CA" w14:textId="77777777" w:rsidR="008424EB" w:rsidRPr="00DB69A0" w:rsidRDefault="008424EB" w:rsidP="00CB6656">
            <w:pPr>
              <w:pStyle w:val="NoSpacing"/>
              <w:rPr>
                <w:lang w:val="en-GB"/>
              </w:rPr>
            </w:pPr>
          </w:p>
        </w:tc>
      </w:tr>
      <w:tr w:rsidR="004839FF" w:rsidRPr="00DB69A0" w14:paraId="1F729627" w14:textId="77777777" w:rsidTr="007B4B90">
        <w:trPr>
          <w:trHeight w:val="696"/>
        </w:trPr>
        <w:tc>
          <w:tcPr>
            <w:tcW w:w="1253" w:type="dxa"/>
            <w:tcBorders>
              <w:top w:val="single" w:sz="18" w:space="0" w:color="21807D" w:themeColor="accent2"/>
              <w:left w:val="single" w:sz="18" w:space="0" w:color="21807D" w:themeColor="accent2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14:paraId="029F8A14" w14:textId="423EF887" w:rsidR="008424EB" w:rsidRPr="00DB69A0" w:rsidRDefault="007B4B90" w:rsidP="001E1A76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3079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14:paraId="3D80D8A3" w14:textId="58A6F876" w:rsidR="008424EB" w:rsidRPr="00DB69A0" w:rsidRDefault="007B4B90" w:rsidP="001E1A76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What I Did</w:t>
            </w:r>
          </w:p>
        </w:tc>
        <w:tc>
          <w:tcPr>
            <w:tcW w:w="3259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14:paraId="1303C7FA" w14:textId="70007C49" w:rsidR="008424EB" w:rsidRPr="00DB69A0" w:rsidRDefault="007B4B90" w:rsidP="001E1A76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Challenges</w:t>
            </w:r>
          </w:p>
        </w:tc>
        <w:tc>
          <w:tcPr>
            <w:tcW w:w="2227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18" w:space="0" w:color="21807D" w:themeColor="accent2"/>
            </w:tcBorders>
            <w:shd w:val="clear" w:color="auto" w:fill="21807D" w:themeFill="accent2"/>
            <w:vAlign w:val="center"/>
          </w:tcPr>
          <w:p w14:paraId="131B7560" w14:textId="2693F17C" w:rsidR="008424EB" w:rsidRPr="00DB69A0" w:rsidRDefault="007B4B90" w:rsidP="001E1A76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</w:tr>
      <w:tr w:rsidR="007B4B90" w:rsidRPr="00DB69A0" w14:paraId="545FFCD2" w14:textId="77777777" w:rsidTr="007B4B90">
        <w:trPr>
          <w:trHeight w:val="850"/>
        </w:trPr>
        <w:tc>
          <w:tcPr>
            <w:tcW w:w="1253" w:type="dxa"/>
            <w:tcBorders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DF26ECA" w14:textId="77777777" w:rsidR="00F93ED1" w:rsidRDefault="00F93ED1" w:rsidP="007B4B90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GB"/>
              </w:rPr>
            </w:pPr>
          </w:p>
          <w:p w14:paraId="09F72B71" w14:textId="396B8C4E" w:rsidR="007B4B90" w:rsidRPr="00DB69A0" w:rsidRDefault="00F93ED1" w:rsidP="00994E6A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>4/2/23</w:t>
            </w:r>
          </w:p>
        </w:tc>
        <w:tc>
          <w:tcPr>
            <w:tcW w:w="3079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  <w:vAlign w:val="center"/>
          </w:tcPr>
          <w:p w14:paraId="6A4A3649" w14:textId="6420F18F" w:rsidR="007B4B90" w:rsidRPr="00DB69A0" w:rsidRDefault="00F93ED1" w:rsidP="007B4B90">
            <w:pPr>
              <w:rPr>
                <w:lang w:val="en-GB"/>
              </w:rPr>
            </w:pPr>
            <w:r>
              <w:rPr>
                <w:lang w:val="en-GB"/>
              </w:rPr>
              <w:t>Created strengths spreadsheet</w:t>
            </w:r>
          </w:p>
        </w:tc>
        <w:tc>
          <w:tcPr>
            <w:tcW w:w="3259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C117D1D" w14:textId="573BB98B" w:rsidR="007B4B90" w:rsidRPr="00DB69A0" w:rsidRDefault="005A14DC" w:rsidP="007B4B90">
            <w:pPr>
              <w:rPr>
                <w:lang w:val="en-GB"/>
              </w:rPr>
            </w:pPr>
            <w:r>
              <w:rPr>
                <w:lang w:val="en-GB"/>
              </w:rPr>
              <w:t>Extremely Minor challenges with working out the format</w:t>
            </w:r>
            <w:r w:rsidR="002415BE">
              <w:rPr>
                <w:lang w:val="en-GB"/>
              </w:rPr>
              <w:t>.</w:t>
            </w:r>
          </w:p>
        </w:tc>
        <w:tc>
          <w:tcPr>
            <w:tcW w:w="2227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5F99F46" w14:textId="5207BBF9" w:rsidR="007B4B90" w:rsidRPr="00DB69A0" w:rsidRDefault="00F93ED1" w:rsidP="007B4B90">
            <w:pPr>
              <w:rPr>
                <w:lang w:val="en-GB"/>
              </w:rPr>
            </w:pPr>
            <w:r>
              <w:rPr>
                <w:lang w:val="en-GB"/>
              </w:rPr>
              <w:t xml:space="preserve">Spreadsheet created </w:t>
            </w:r>
            <w:r w:rsidR="00994E6A">
              <w:rPr>
                <w:lang w:val="en-GB"/>
              </w:rPr>
              <w:t>following some quick research.</w:t>
            </w:r>
          </w:p>
        </w:tc>
      </w:tr>
      <w:tr w:rsidR="007B4B90" w:rsidRPr="00DB69A0" w14:paraId="4A4178C3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172ED91" w14:textId="5DE6D23F" w:rsidR="007B4B90" w:rsidRPr="00DB69A0" w:rsidRDefault="00B455C6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>15/2/23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1108F05" w14:textId="0A54B738" w:rsidR="007B4B90" w:rsidRPr="00DB69A0" w:rsidRDefault="00B455C6" w:rsidP="007B4B90">
            <w:pPr>
              <w:rPr>
                <w:lang w:val="en-GB"/>
              </w:rPr>
            </w:pPr>
            <w:r>
              <w:rPr>
                <w:lang w:val="en-GB"/>
              </w:rPr>
              <w:t>Created “Project Concept” word doc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34B8743" w14:textId="7C5DA049" w:rsidR="007B4B90" w:rsidRPr="00DB69A0" w:rsidRDefault="00B455C6" w:rsidP="007B4B90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390EF84" w14:textId="263627ED" w:rsidR="007B4B90" w:rsidRPr="00DB69A0" w:rsidRDefault="00B455C6" w:rsidP="007B4B90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7B4B90" w:rsidRPr="00DB69A0" w14:paraId="17E002FB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CC2BA90" w14:textId="5139A789" w:rsidR="007B4B90" w:rsidRPr="00DB69A0" w:rsidRDefault="00B455C6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>16/2/23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57C0B77" w14:textId="6B0CD3E4" w:rsidR="007B4B90" w:rsidRPr="00DB69A0" w:rsidRDefault="00B455C6" w:rsidP="007B4B90">
            <w:pPr>
              <w:rPr>
                <w:lang w:val="en-GB"/>
              </w:rPr>
            </w:pPr>
            <w:r>
              <w:rPr>
                <w:lang w:val="en-GB"/>
              </w:rPr>
              <w:t>Created “Biscuit information format”</w:t>
            </w:r>
            <w:r w:rsidR="00994E6A">
              <w:rPr>
                <w:lang w:val="en-GB"/>
              </w:rPr>
              <w:t xml:space="preserve"> word doc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2D0B64F" w14:textId="5C80D9F0" w:rsidR="007B4B90" w:rsidRPr="00DB69A0" w:rsidRDefault="00B455C6" w:rsidP="007B4B90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7BEEEBFB" w14:textId="60627080" w:rsidR="007B4B90" w:rsidRPr="00DB69A0" w:rsidRDefault="00B455C6" w:rsidP="007B4B90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7B4B90" w:rsidRPr="00DB69A0" w14:paraId="0D2327CC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7DF2856" w14:textId="3CC9B2BE" w:rsidR="007B4B90" w:rsidRPr="00DB69A0" w:rsidRDefault="0077178F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>16/2/23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71B13DB" w14:textId="798A36B3" w:rsidR="007B4B90" w:rsidRPr="00DB69A0" w:rsidRDefault="0077178F" w:rsidP="007B4B90">
            <w:pPr>
              <w:rPr>
                <w:lang w:val="en-GB"/>
              </w:rPr>
            </w:pPr>
            <w:r>
              <w:rPr>
                <w:lang w:val="en-GB"/>
              </w:rPr>
              <w:t>Logged</w:t>
            </w:r>
            <w:r w:rsidR="008B61E8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minutes for meeting </w:t>
            </w:r>
            <w:r w:rsidR="008B61E8">
              <w:rPr>
                <w:lang w:val="en-GB"/>
              </w:rPr>
              <w:t xml:space="preserve">had </w:t>
            </w:r>
            <w:r>
              <w:rPr>
                <w:lang w:val="en-GB"/>
              </w:rPr>
              <w:t>this week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4D57D46" w14:textId="31639B19" w:rsidR="007B4B90" w:rsidRPr="00DB69A0" w:rsidRDefault="008B61E8" w:rsidP="007B4B90">
            <w:pPr>
              <w:rPr>
                <w:lang w:val="en-GB"/>
              </w:rPr>
            </w:pPr>
            <w:r>
              <w:rPr>
                <w:lang w:val="en-GB"/>
              </w:rPr>
              <w:t>Format of the “meeting minutes” doc is annoying</w:t>
            </w:r>
            <w:r w:rsidR="00726813">
              <w:rPr>
                <w:lang w:val="en-GB"/>
              </w:rPr>
              <w:t xml:space="preserve"> to work with.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D338933" w14:textId="0D9C0AFB" w:rsidR="007B4B90" w:rsidRPr="00DB69A0" w:rsidRDefault="00726813" w:rsidP="007B4B90">
            <w:pPr>
              <w:rPr>
                <w:lang w:val="en-GB"/>
              </w:rPr>
            </w:pPr>
            <w:r>
              <w:rPr>
                <w:lang w:val="en-GB"/>
              </w:rPr>
              <w:t>Will change the format when it’s my turn next.</w:t>
            </w:r>
          </w:p>
        </w:tc>
      </w:tr>
      <w:tr w:rsidR="007B4B90" w:rsidRPr="00DB69A0" w14:paraId="015E2D76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8BA6E6A" w14:textId="03E88308" w:rsidR="007B4B90" w:rsidRPr="00DB69A0" w:rsidRDefault="00726813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>16/2/23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32A9FEA" w14:textId="630ABB5D" w:rsidR="007B4B90" w:rsidRPr="00DB69A0" w:rsidRDefault="00726813" w:rsidP="007B4B90">
            <w:pPr>
              <w:rPr>
                <w:lang w:val="en-GB"/>
              </w:rPr>
            </w:pPr>
            <w:r>
              <w:rPr>
                <w:lang w:val="en-GB"/>
              </w:rPr>
              <w:t xml:space="preserve">Created agenda for next weeks meeting 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545B1D1" w14:textId="22E3DBC8" w:rsidR="007B4B90" w:rsidRPr="00DB69A0" w:rsidRDefault="00726813" w:rsidP="007B4B90">
            <w:pPr>
              <w:rPr>
                <w:lang w:val="en-GB"/>
              </w:rPr>
            </w:pPr>
            <w:r>
              <w:rPr>
                <w:lang w:val="en-GB"/>
              </w:rPr>
              <w:t>Format of the “meeting minutes” doc is annoying to work with.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DC388A6" w14:textId="53899233" w:rsidR="007B4B90" w:rsidRPr="00DB69A0" w:rsidRDefault="00726813" w:rsidP="007B4B90">
            <w:pPr>
              <w:rPr>
                <w:lang w:val="en-GB"/>
              </w:rPr>
            </w:pPr>
            <w:r>
              <w:rPr>
                <w:lang w:val="en-GB"/>
              </w:rPr>
              <w:t>Will change the format when it’s my turn next.</w:t>
            </w:r>
          </w:p>
        </w:tc>
      </w:tr>
      <w:tr w:rsidR="007B4B90" w:rsidRPr="00DB69A0" w14:paraId="3D866116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502C3BD" w14:textId="11C111AD" w:rsidR="007B4B90" w:rsidRPr="00DB69A0" w:rsidRDefault="00D26125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>23/2/23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61BE229" w14:textId="65C6E0F3" w:rsidR="007B4B90" w:rsidRPr="00DB69A0" w:rsidRDefault="00D26125" w:rsidP="007B4B90">
            <w:pPr>
              <w:rPr>
                <w:lang w:val="en-GB"/>
              </w:rPr>
            </w:pPr>
            <w:r>
              <w:rPr>
                <w:lang w:val="en-GB"/>
              </w:rPr>
              <w:t xml:space="preserve">Created document outlining the </w:t>
            </w:r>
            <w:r w:rsidR="00B15D26">
              <w:rPr>
                <w:lang w:val="en-GB"/>
              </w:rPr>
              <w:t>points required for Outcome 1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6BFFC3A" w14:textId="3B77FAF8" w:rsidR="007B4B90" w:rsidRPr="00DB69A0" w:rsidRDefault="00B15D26" w:rsidP="007B4B90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5E3BF72D" w14:textId="32FE6CA5" w:rsidR="007B4B90" w:rsidRPr="00DB69A0" w:rsidRDefault="00B15D26" w:rsidP="007B4B90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7B4B90" w:rsidRPr="00DB69A0" w14:paraId="2BD81F46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7476228" w14:textId="6D6B12D7" w:rsidR="007B4B90" w:rsidRPr="00DB69A0" w:rsidRDefault="000C536A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>28/2/23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88D7837" w14:textId="63585F24" w:rsidR="007B4B90" w:rsidRPr="00DB69A0" w:rsidRDefault="000C536A" w:rsidP="007B4B90">
            <w:pPr>
              <w:rPr>
                <w:lang w:val="en-GB"/>
              </w:rPr>
            </w:pPr>
            <w:r>
              <w:rPr>
                <w:lang w:val="en-GB"/>
              </w:rPr>
              <w:t>Completed biscuit description for “Empire Biscuits”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649AE19" w14:textId="43EF09F1" w:rsidR="007B4B90" w:rsidRPr="00DB69A0" w:rsidRDefault="000C536A" w:rsidP="007B4B90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73A8BFEF" w14:textId="62F85760" w:rsidR="007B4B90" w:rsidRPr="00DB69A0" w:rsidRDefault="000C536A" w:rsidP="007B4B90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7B4B90" w:rsidRPr="00DB69A0" w14:paraId="1516A425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D348631" w14:textId="712B0067" w:rsidR="007B4B90" w:rsidRPr="00DB69A0" w:rsidRDefault="001D7EFB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>1/2/23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30CBD67" w14:textId="4D52CAFC" w:rsidR="007B4B90" w:rsidRPr="00DB69A0" w:rsidRDefault="001D7EFB" w:rsidP="007B4B90">
            <w:pPr>
              <w:rPr>
                <w:lang w:val="en-GB"/>
              </w:rPr>
            </w:pPr>
            <w:r>
              <w:rPr>
                <w:lang w:val="en-GB"/>
              </w:rPr>
              <w:t>Completed biscuit description for “Abernethy biscuits”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ACAC35B" w14:textId="03DF92E2" w:rsidR="007B4B90" w:rsidRPr="00DB69A0" w:rsidRDefault="001D7EFB" w:rsidP="007B4B90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FB5309B" w14:textId="4AC7B9CE" w:rsidR="007B4B90" w:rsidRPr="00DB69A0" w:rsidRDefault="001D7EFB" w:rsidP="007B4B90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7B4B90" w:rsidRPr="00DB69A0" w14:paraId="33E77BF9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0A3E068" w14:textId="60B9FA6E" w:rsidR="007B4B90" w:rsidRPr="00DB69A0" w:rsidRDefault="00A8432E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>16/3/23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9E4BBC4" w14:textId="61E2F7A2" w:rsidR="007B4B90" w:rsidRPr="00DB69A0" w:rsidRDefault="00A8432E" w:rsidP="007B4B90">
            <w:pPr>
              <w:rPr>
                <w:lang w:val="en-GB"/>
              </w:rPr>
            </w:pPr>
            <w:r>
              <w:rPr>
                <w:lang w:val="en-GB"/>
              </w:rPr>
              <w:t>Completed meeting minutes for this date.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7041AB4" w14:textId="2F65A408" w:rsidR="007B4B90" w:rsidRPr="00DB69A0" w:rsidRDefault="00A8432E" w:rsidP="007B4B90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238156B1" w14:textId="7BAE3951" w:rsidR="007B4B90" w:rsidRPr="00DB69A0" w:rsidRDefault="00A8432E" w:rsidP="007B4B90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7B4B90" w:rsidRPr="00DB69A0" w14:paraId="2D3C9F12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528BD7B9" w14:textId="77777777" w:rsidR="007B4B90" w:rsidRPr="00DB69A0" w:rsidRDefault="007B4B90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59DFACFF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74FC95D7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</w:tcPr>
          <w:p w14:paraId="190D45D4" w14:textId="77777777" w:rsidR="007B4B90" w:rsidRPr="00DB69A0" w:rsidRDefault="007B4B90" w:rsidP="007B4B90">
            <w:pPr>
              <w:rPr>
                <w:lang w:val="en-GB"/>
              </w:rPr>
            </w:pPr>
          </w:p>
        </w:tc>
      </w:tr>
      <w:tr w:rsidR="007B4B90" w:rsidRPr="00DB69A0" w14:paraId="42D8A3B0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0339B64C" w14:textId="77777777" w:rsidR="007B4B90" w:rsidRPr="00DB69A0" w:rsidRDefault="007B4B90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58133768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74417AA8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</w:tcPr>
          <w:p w14:paraId="0F0B62C4" w14:textId="77777777" w:rsidR="007B4B90" w:rsidRPr="00DB69A0" w:rsidRDefault="007B4B90" w:rsidP="007B4B90">
            <w:pPr>
              <w:rPr>
                <w:lang w:val="en-GB"/>
              </w:rPr>
            </w:pPr>
          </w:p>
        </w:tc>
      </w:tr>
    </w:tbl>
    <w:p w14:paraId="09AF5334" w14:textId="77777777" w:rsidR="004B123B" w:rsidRPr="00DB69A0" w:rsidRDefault="004B123B" w:rsidP="008C0AE1">
      <w:pPr>
        <w:rPr>
          <w:lang w:val="en-GB"/>
        </w:rPr>
      </w:pPr>
    </w:p>
    <w:sectPr w:rsidR="004B123B" w:rsidRPr="00DB69A0" w:rsidSect="00DB69A0">
      <w:headerReference w:type="default" r:id="rId10"/>
      <w:pgSz w:w="11906" w:h="16838" w:code="9"/>
      <w:pgMar w:top="1335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4D088" w14:textId="77777777" w:rsidR="00B74C75" w:rsidRDefault="00B74C75" w:rsidP="00DC5D31">
      <w:r>
        <w:separator/>
      </w:r>
    </w:p>
  </w:endnote>
  <w:endnote w:type="continuationSeparator" w:id="0">
    <w:p w14:paraId="5609578B" w14:textId="77777777" w:rsidR="00B74C75" w:rsidRDefault="00B74C75" w:rsidP="00DC5D31">
      <w:r>
        <w:continuationSeparator/>
      </w:r>
    </w:p>
  </w:endnote>
  <w:endnote w:type="continuationNotice" w:id="1">
    <w:p w14:paraId="532A295C" w14:textId="77777777" w:rsidR="00B74C75" w:rsidRDefault="00B74C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A8F45" w14:textId="77777777" w:rsidR="00B74C75" w:rsidRDefault="00B74C75" w:rsidP="00DC5D31">
      <w:r>
        <w:separator/>
      </w:r>
    </w:p>
  </w:footnote>
  <w:footnote w:type="continuationSeparator" w:id="0">
    <w:p w14:paraId="6F17B6B5" w14:textId="77777777" w:rsidR="00B74C75" w:rsidRDefault="00B74C75" w:rsidP="00DC5D31">
      <w:r>
        <w:continuationSeparator/>
      </w:r>
    </w:p>
  </w:footnote>
  <w:footnote w:type="continuationNotice" w:id="1">
    <w:p w14:paraId="6F8C1214" w14:textId="77777777" w:rsidR="00B74C75" w:rsidRDefault="00B74C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AD409" w14:textId="2F3C3783" w:rsidR="007B4B90" w:rsidRDefault="007B4B90">
    <w:pPr>
      <w:pStyle w:val="Header"/>
    </w:pPr>
    <w:r>
      <w:t>Nam</w:t>
    </w:r>
    <w:r w:rsidR="001B05CB">
      <w:t>e: Ruben A</w:t>
    </w:r>
    <w:r w:rsidR="004726F5">
      <w:t>vis</w:t>
    </w:r>
    <w:r>
      <w:tab/>
      <w:t>Student ID</w:t>
    </w:r>
    <w:r w:rsidR="001B05CB">
      <w:t>: 22002774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4248E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pStyle w:val="Checklist"/>
      <w:lvlText w:val=""/>
      <w:lvlJc w:val="left"/>
      <w:pPr>
        <w:ind w:left="397" w:hanging="397"/>
      </w:pPr>
      <w:rPr>
        <w:rFonts w:ascii="Symbol" w:hAnsi="Symbol" w:hint="default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281356">
    <w:abstractNumId w:val="11"/>
  </w:num>
  <w:num w:numId="2" w16cid:durableId="575435220">
    <w:abstractNumId w:val="0"/>
  </w:num>
  <w:num w:numId="3" w16cid:durableId="1584875308">
    <w:abstractNumId w:val="14"/>
  </w:num>
  <w:num w:numId="4" w16cid:durableId="1109816492">
    <w:abstractNumId w:val="12"/>
  </w:num>
  <w:num w:numId="5" w16cid:durableId="425004648">
    <w:abstractNumId w:val="15"/>
  </w:num>
  <w:num w:numId="6" w16cid:durableId="1142649410">
    <w:abstractNumId w:val="16"/>
  </w:num>
  <w:num w:numId="7" w16cid:durableId="1382679299">
    <w:abstractNumId w:val="1"/>
  </w:num>
  <w:num w:numId="8" w16cid:durableId="452285412">
    <w:abstractNumId w:val="2"/>
  </w:num>
  <w:num w:numId="9" w16cid:durableId="1026103574">
    <w:abstractNumId w:val="3"/>
  </w:num>
  <w:num w:numId="10" w16cid:durableId="1725175031">
    <w:abstractNumId w:val="4"/>
  </w:num>
  <w:num w:numId="11" w16cid:durableId="1022052811">
    <w:abstractNumId w:val="9"/>
  </w:num>
  <w:num w:numId="12" w16cid:durableId="37903834">
    <w:abstractNumId w:val="5"/>
  </w:num>
  <w:num w:numId="13" w16cid:durableId="346904847">
    <w:abstractNumId w:val="6"/>
  </w:num>
  <w:num w:numId="14" w16cid:durableId="158427831">
    <w:abstractNumId w:val="7"/>
  </w:num>
  <w:num w:numId="15" w16cid:durableId="863833081">
    <w:abstractNumId w:val="8"/>
  </w:num>
  <w:num w:numId="16" w16cid:durableId="1731922248">
    <w:abstractNumId w:val="10"/>
  </w:num>
  <w:num w:numId="17" w16cid:durableId="19452614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90"/>
    <w:rsid w:val="00032177"/>
    <w:rsid w:val="00043465"/>
    <w:rsid w:val="000B3E71"/>
    <w:rsid w:val="000C536A"/>
    <w:rsid w:val="000F23C5"/>
    <w:rsid w:val="000F44BA"/>
    <w:rsid w:val="00115B37"/>
    <w:rsid w:val="00184B8B"/>
    <w:rsid w:val="001B05CB"/>
    <w:rsid w:val="001D7EFB"/>
    <w:rsid w:val="001E1A76"/>
    <w:rsid w:val="00201AED"/>
    <w:rsid w:val="002415BE"/>
    <w:rsid w:val="00245AA2"/>
    <w:rsid w:val="002C1565"/>
    <w:rsid w:val="002D03A2"/>
    <w:rsid w:val="00314B6E"/>
    <w:rsid w:val="00333781"/>
    <w:rsid w:val="00354439"/>
    <w:rsid w:val="003715AA"/>
    <w:rsid w:val="00377189"/>
    <w:rsid w:val="003836D8"/>
    <w:rsid w:val="003B7552"/>
    <w:rsid w:val="003C602C"/>
    <w:rsid w:val="003C6F53"/>
    <w:rsid w:val="00415899"/>
    <w:rsid w:val="00425288"/>
    <w:rsid w:val="004726F5"/>
    <w:rsid w:val="004839FF"/>
    <w:rsid w:val="004B123B"/>
    <w:rsid w:val="004E3264"/>
    <w:rsid w:val="00527480"/>
    <w:rsid w:val="00551E08"/>
    <w:rsid w:val="005618A8"/>
    <w:rsid w:val="005640E4"/>
    <w:rsid w:val="005755E1"/>
    <w:rsid w:val="005A14DC"/>
    <w:rsid w:val="00610301"/>
    <w:rsid w:val="00631652"/>
    <w:rsid w:val="0067297B"/>
    <w:rsid w:val="006B4992"/>
    <w:rsid w:val="006E3C43"/>
    <w:rsid w:val="006F220A"/>
    <w:rsid w:val="00713D96"/>
    <w:rsid w:val="00716614"/>
    <w:rsid w:val="00721E9B"/>
    <w:rsid w:val="00726813"/>
    <w:rsid w:val="00761D56"/>
    <w:rsid w:val="0077178F"/>
    <w:rsid w:val="00773DE6"/>
    <w:rsid w:val="00774456"/>
    <w:rsid w:val="0079681F"/>
    <w:rsid w:val="007B4B90"/>
    <w:rsid w:val="008121DA"/>
    <w:rsid w:val="008351AF"/>
    <w:rsid w:val="008424EB"/>
    <w:rsid w:val="00844343"/>
    <w:rsid w:val="008B61E8"/>
    <w:rsid w:val="008C0AE1"/>
    <w:rsid w:val="00925CF7"/>
    <w:rsid w:val="00940496"/>
    <w:rsid w:val="00980B6A"/>
    <w:rsid w:val="00994E6A"/>
    <w:rsid w:val="009A12CB"/>
    <w:rsid w:val="009B0D66"/>
    <w:rsid w:val="009B61C4"/>
    <w:rsid w:val="009D044D"/>
    <w:rsid w:val="00A025D4"/>
    <w:rsid w:val="00A05B52"/>
    <w:rsid w:val="00A2087E"/>
    <w:rsid w:val="00A5248A"/>
    <w:rsid w:val="00A55C79"/>
    <w:rsid w:val="00A64A0F"/>
    <w:rsid w:val="00A8432E"/>
    <w:rsid w:val="00AA4C70"/>
    <w:rsid w:val="00AC7125"/>
    <w:rsid w:val="00AD4C84"/>
    <w:rsid w:val="00AD5B55"/>
    <w:rsid w:val="00AE7331"/>
    <w:rsid w:val="00B14394"/>
    <w:rsid w:val="00B15D26"/>
    <w:rsid w:val="00B26E49"/>
    <w:rsid w:val="00B455C6"/>
    <w:rsid w:val="00B74C75"/>
    <w:rsid w:val="00BA681C"/>
    <w:rsid w:val="00BB33CE"/>
    <w:rsid w:val="00BE6B62"/>
    <w:rsid w:val="00C6523B"/>
    <w:rsid w:val="00C85B00"/>
    <w:rsid w:val="00CA7602"/>
    <w:rsid w:val="00CB6656"/>
    <w:rsid w:val="00CD2808"/>
    <w:rsid w:val="00D26125"/>
    <w:rsid w:val="00D948BA"/>
    <w:rsid w:val="00DB69A0"/>
    <w:rsid w:val="00DC5D31"/>
    <w:rsid w:val="00E368C0"/>
    <w:rsid w:val="00E436E9"/>
    <w:rsid w:val="00E5035D"/>
    <w:rsid w:val="00E615E1"/>
    <w:rsid w:val="00EA784E"/>
    <w:rsid w:val="00EB50F0"/>
    <w:rsid w:val="00EB5E7E"/>
    <w:rsid w:val="00ED5FDF"/>
    <w:rsid w:val="00F50B25"/>
    <w:rsid w:val="00F74868"/>
    <w:rsid w:val="00F93ED1"/>
    <w:rsid w:val="00FA44EA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055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E1"/>
  </w:style>
  <w:style w:type="paragraph" w:styleId="Heading1">
    <w:name w:val="heading 1"/>
    <w:basedOn w:val="Normal"/>
    <w:link w:val="Heading1Char"/>
    <w:uiPriority w:val="9"/>
    <w:rsid w:val="001E1A76"/>
    <w:pPr>
      <w:jc w:val="center"/>
      <w:outlineLvl w:val="0"/>
    </w:pPr>
    <w:rPr>
      <w:b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eGrid">
    <w:name w:val="Table Grid"/>
    <w:basedOn w:val="TableNorma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rsid w:val="001E1A76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C0AE1"/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paragraph" w:customStyle="1" w:styleId="Checklist">
    <w:name w:val="Checklist"/>
    <w:basedOn w:val="ListParagraph"/>
    <w:semiHidden/>
    <w:qFormat/>
    <w:rsid w:val="00716614"/>
    <w:pPr>
      <w:numPr>
        <w:numId w:val="1"/>
      </w:numPr>
      <w:spacing w:before="120"/>
    </w:pPr>
    <w:rPr>
      <w:rFonts w:cs="Tahoma"/>
    </w:rPr>
  </w:style>
  <w:style w:type="character" w:styleId="Strong">
    <w:name w:val="Strong"/>
    <w:basedOn w:val="DefaultParagraphFont"/>
    <w:uiPriority w:val="22"/>
    <w:semiHidden/>
    <w:qFormat/>
    <w:rsid w:val="004839FF"/>
    <w:rPr>
      <w:rFonts w:asciiTheme="majorHAnsi" w:hAnsiTheme="majorHAnsi"/>
      <w:b/>
      <w:bCs/>
      <w:color w:val="21807D" w:themeColor="accent2"/>
    </w:rPr>
  </w:style>
  <w:style w:type="character" w:styleId="Emphasis">
    <w:name w:val="Emphasis"/>
    <w:basedOn w:val="DefaultParagraphFont"/>
    <w:uiPriority w:val="20"/>
    <w:semiHidden/>
    <w:qFormat/>
    <w:rsid w:val="00B26E49"/>
    <w:rPr>
      <w:i w:val="0"/>
      <w:iCs/>
      <w:sz w:val="24"/>
    </w:rPr>
  </w:style>
  <w:style w:type="character" w:styleId="IntenseEmphasis">
    <w:name w:val="Intense Emphasis"/>
    <w:basedOn w:val="DefaultParagraphFont"/>
    <w:uiPriority w:val="21"/>
    <w:semiHidden/>
    <w:rsid w:val="00DC5D31"/>
    <w:rPr>
      <w:i/>
      <w:iCs/>
      <w:color w:val="000000" w:themeColor="text1"/>
    </w:rPr>
  </w:style>
  <w:style w:type="paragraph" w:styleId="NoSpacing">
    <w:name w:val="No Spacing"/>
    <w:uiPriority w:val="1"/>
    <w:semiHidden/>
    <w:qFormat/>
    <w:rsid w:val="00DC5D31"/>
    <w:rPr>
      <w:color w:val="000000" w:themeColor="text1"/>
    </w:rPr>
  </w:style>
  <w:style w:type="paragraph" w:styleId="Header">
    <w:name w:val="header"/>
    <w:basedOn w:val="Normal"/>
    <w:link w:val="HeaderChar"/>
    <w:uiPriority w:val="99"/>
    <w:rsid w:val="001E1A76"/>
    <w:pPr>
      <w:tabs>
        <w:tab w:val="center" w:pos="4680"/>
        <w:tab w:val="right" w:pos="9360"/>
      </w:tabs>
    </w:pPr>
    <w:rPr>
      <w:i/>
      <w:color w:val="353535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E1A76"/>
    <w:rPr>
      <w:i/>
      <w:color w:val="353535" w:themeColor="text2"/>
    </w:rPr>
  </w:style>
  <w:style w:type="paragraph" w:styleId="Footer">
    <w:name w:val="footer"/>
    <w:basedOn w:val="Normal"/>
    <w:link w:val="Foot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A76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E6B62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E1A76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1E1A76"/>
    <w:rPr>
      <w:color w:val="808080"/>
    </w:rPr>
  </w:style>
  <w:style w:type="paragraph" w:styleId="ListNumber">
    <w:name w:val="List Number"/>
    <w:basedOn w:val="Normal"/>
    <w:uiPriority w:val="98"/>
    <w:qFormat/>
    <w:rsid w:val="008C0AE1"/>
    <w:pPr>
      <w:numPr>
        <w:numId w:val="1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1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1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s\AppData\Roaming\Microsoft\Templates\Reading%20log.dotx" TargetMode="External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934B29-F8ED-4074-9B1B-12C0FE518D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42CB6A1-1702-44E1-82FA-8E268EC99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117893-AD65-4EF4-9FBD-2C7AAFF1E4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Reading log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2023-02-15T11:25:00Z</dcterms:created>
  <dcterms:modified xsi:type="dcterms:W3CDTF">2023-03-21T13:26:00Z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